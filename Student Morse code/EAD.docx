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1A8C" w:rsidRPr="00135EA1" w:rsidRDefault="007C1A8C" w:rsidP="007C1A8C">
      <w:pPr>
        <w:rPr>
          <w:highlight w:val="yellow"/>
        </w:rPr>
      </w:pPr>
      <w:r w:rsidRPr="00135EA1">
        <w:rPr>
          <w:rFonts w:ascii="Segoe UI" w:hAnsi="Segoe UI" w:cs="Segoe UI"/>
          <w:b w:val="0"/>
          <w:noProof/>
          <w:sz w:val="6"/>
          <w:highlight w:val="yellow"/>
          <w:lang w:eastAsia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AF461AB" wp14:editId="7C53ACC5">
                <wp:simplePos x="0" y="0"/>
                <wp:positionH relativeFrom="column">
                  <wp:posOffset>5326380</wp:posOffset>
                </wp:positionH>
                <wp:positionV relativeFrom="paragraph">
                  <wp:posOffset>40005</wp:posOffset>
                </wp:positionV>
                <wp:extent cx="1019810" cy="1019810"/>
                <wp:effectExtent l="0" t="0" r="27940" b="27940"/>
                <wp:wrapNone/>
                <wp:docPr id="778" name="Group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810" cy="1019810"/>
                          <a:chOff x="0" y="0"/>
                          <a:chExt cx="1304290" cy="1304290"/>
                        </a:xfrm>
                      </wpg:grpSpPr>
                      <wps:wsp>
                        <wps:cNvPr id="779" name="Pie 6"/>
                        <wps:cNvSpPr/>
                        <wps:spPr>
                          <a:xfrm rot="10800000">
                            <a:off x="0" y="0"/>
                            <a:ext cx="1304290" cy="130429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C1A8C" w:rsidRDefault="007C1A8C" w:rsidP="007C1A8C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" name="Picture 788" descr="R:\Graphics\ZigZag Logos\ZZ - WMF (print)\zz logo white 3 (no border).wmf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161925"/>
                            <a:ext cx="9239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461AB" id="Group 778" o:spid="_x0000_s1026" style="position:absolute;margin-left:419.4pt;margin-top:3.15pt;width:80.3pt;height:80.3pt;z-index:251660288;mso-width-relative:margin;mso-height-relative:margin" coordsize="13042,13042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">
                <v:oval id="Pie 6" o:spid="_x0000_s1027" style="position:absolute;width:13042;height:1304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" fillcolor="white [3212]" strokecolor="black [3213]" strokeweight="1.5pt">
                  <v:textbox>
                    <w:txbxContent>
                      <w:p w:rsidR="007C1A8C" w:rsidRDefault="007C1A8C" w:rsidP="007C1A8C"/>
                    </w:txbxContent>
                  </v:textbox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8" o:spid="_x0000_s1028" type="#_x0000_t75" style="position:absolute;left:2000;top:1619;width:9239;height:8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">
                  <v:imagedata r:id="rId9" o:title="zz logo white 3 (no border)"/>
                </v:shape>
              </v:group>
            </w:pict>
          </mc:Fallback>
        </mc:AlternateContent>
      </w:r>
    </w:p>
    <w:p w:rsidR="007C1A8C" w:rsidRPr="00135EA1" w:rsidRDefault="007C1A8C" w:rsidP="007C1A8C">
      <w:pPr>
        <w:rPr>
          <w:sz w:val="2"/>
          <w:szCs w:val="2"/>
          <w:highlight w:val="yellow"/>
        </w:rPr>
      </w:pPr>
    </w:p>
    <w:tbl>
      <w:tblPr>
        <w:tblW w:w="4659" w:type="pct"/>
        <w:tblInd w:w="-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090"/>
        <w:gridCol w:w="8403"/>
      </w:tblGrid>
      <w:tr w:rsidR="007C1A8C" w:rsidRPr="00135EA1" w:rsidTr="0091504E">
        <w:trPr>
          <w:trHeight w:val="551"/>
        </w:trPr>
        <w:tc>
          <w:tcPr>
            <w:tcW w:w="1090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:rsidR="007C1A8C" w:rsidRPr="00B83778" w:rsidRDefault="007C1A8C" w:rsidP="004C3BCD">
            <w:pPr>
              <w:rPr>
                <w:rFonts w:cs="Arial"/>
              </w:rPr>
            </w:pPr>
            <w:r w:rsidRPr="00B83778">
              <w:rPr>
                <w:rFonts w:cs="Arial"/>
              </w:rPr>
              <w:t>Name</w:t>
            </w:r>
          </w:p>
        </w:tc>
        <w:tc>
          <w:tcPr>
            <w:tcW w:w="840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7C1A8C" w:rsidRPr="00135EA1" w:rsidRDefault="007C1A8C" w:rsidP="004C3BCD">
            <w:pPr>
              <w:rPr>
                <w:rFonts w:cs="Arial"/>
                <w:highlight w:val="yellow"/>
              </w:rPr>
            </w:pPr>
          </w:p>
        </w:tc>
      </w:tr>
      <w:tr w:rsidR="007C1A8C" w:rsidTr="009150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1989"/>
        </w:trPr>
        <w:tc>
          <w:tcPr>
            <w:tcW w:w="9493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:rsidR="007C1A8C" w:rsidRPr="00B83778" w:rsidRDefault="007C1A8C" w:rsidP="004C3BCD">
            <w:pPr>
              <w:ind w:left="29"/>
              <w:rPr>
                <w:rFonts w:ascii="Segoe UI" w:hAnsi="Segoe UI" w:cs="Segoe UI"/>
                <w:b w:val="0"/>
                <w:bCs/>
                <w:sz w:val="30"/>
                <w:szCs w:val="44"/>
              </w:rPr>
            </w:pPr>
            <w:r w:rsidRPr="00B83778">
              <w:rPr>
                <w:rFonts w:ascii="Segoe UI" w:hAnsi="Segoe UI" w:cs="Segoe UI"/>
                <w:b w:val="0"/>
                <w:bCs/>
                <w:sz w:val="30"/>
                <w:szCs w:val="44"/>
              </w:rPr>
              <w:t>ZigZag Education supporting</w:t>
            </w:r>
          </w:p>
          <w:p w:rsidR="007C1A8C" w:rsidRPr="00B83778" w:rsidRDefault="00DD537D" w:rsidP="004C3BCD">
            <w:pPr>
              <w:spacing w:before="120"/>
              <w:ind w:left="28"/>
              <w:rPr>
                <w:rFonts w:ascii="Segoe UI Semibold" w:hAnsi="Segoe UI Semibold"/>
                <w:bCs/>
                <w:sz w:val="44"/>
                <w:szCs w:val="44"/>
              </w:rPr>
            </w:pPr>
            <w:r>
              <w:rPr>
                <w:rFonts w:ascii="Segoe UI Semibold" w:hAnsi="Segoe UI Semibold"/>
                <w:bCs/>
                <w:sz w:val="44"/>
                <w:szCs w:val="44"/>
              </w:rPr>
              <w:t>AS</w:t>
            </w:r>
            <w:r w:rsidR="007C1A8C" w:rsidRPr="00B83778">
              <w:rPr>
                <w:rFonts w:ascii="Segoe UI Semibold" w:hAnsi="Segoe UI Semibold"/>
                <w:bCs/>
                <w:sz w:val="44"/>
                <w:szCs w:val="44"/>
              </w:rPr>
              <w:t xml:space="preserve"> AQA Computer Science Paper 1 </w:t>
            </w:r>
          </w:p>
          <w:p w:rsidR="00E43D98" w:rsidRDefault="007C1A8C" w:rsidP="004C3BCD">
            <w:pPr>
              <w:spacing w:before="160"/>
              <w:rPr>
                <w:rFonts w:cs="Arial"/>
                <w:bCs/>
                <w:iCs/>
                <w:sz w:val="40"/>
                <w:szCs w:val="40"/>
              </w:rPr>
            </w:pPr>
            <w:r w:rsidRPr="00B83778">
              <w:rPr>
                <w:rFonts w:cs="Arial"/>
                <w:bCs/>
                <w:iCs/>
                <w:sz w:val="40"/>
                <w:szCs w:val="40"/>
              </w:rPr>
              <w:t>Summer 201</w:t>
            </w:r>
            <w:r w:rsidR="00E43D98">
              <w:rPr>
                <w:rFonts w:cs="Arial"/>
                <w:bCs/>
                <w:iCs/>
                <w:sz w:val="40"/>
                <w:szCs w:val="40"/>
              </w:rPr>
              <w:t>8</w:t>
            </w:r>
          </w:p>
          <w:p w:rsidR="00E43D98" w:rsidRDefault="00E43D98" w:rsidP="004C3BCD">
            <w:pPr>
              <w:rPr>
                <w:noProof/>
                <w:lang w:eastAsia="en-GB"/>
              </w:rPr>
            </w:pPr>
          </w:p>
          <w:p w:rsidR="00DD537D" w:rsidRPr="00DD537D" w:rsidRDefault="00DD537D" w:rsidP="00DD537D">
            <w:pPr>
              <w:rPr>
                <w:rFonts w:ascii="Courier New" w:hAnsi="Courier New" w:cs="Courier New"/>
                <w:sz w:val="83"/>
              </w:rPr>
            </w:pPr>
            <w:r w:rsidRPr="00DD537D">
              <w:rPr>
                <w:rFonts w:ascii="Courier New" w:hAnsi="Courier New" w:cs="Courier New"/>
                <w:sz w:val="83"/>
              </w:rPr>
              <w:t>MORSE CODE</w:t>
            </w:r>
          </w:p>
          <w:p w:rsidR="00E43D98" w:rsidRDefault="00E43D98" w:rsidP="004C3BCD">
            <w:pPr>
              <w:rPr>
                <w:rFonts w:cs="Arial"/>
                <w:bCs/>
                <w:iCs/>
                <w:sz w:val="34"/>
                <w:szCs w:val="36"/>
              </w:rPr>
            </w:pPr>
          </w:p>
          <w:p w:rsidR="007C1A8C" w:rsidRPr="00B83778" w:rsidRDefault="007C1A8C" w:rsidP="004C3BCD">
            <w:pPr>
              <w:rPr>
                <w:rFonts w:cs="Arial"/>
                <w:b w:val="0"/>
                <w:bCs/>
                <w:iCs/>
                <w:sz w:val="34"/>
                <w:szCs w:val="36"/>
              </w:rPr>
            </w:pPr>
            <w:r w:rsidRPr="00B83778">
              <w:rPr>
                <w:rFonts w:cs="Arial"/>
                <w:bCs/>
                <w:iCs/>
                <w:sz w:val="34"/>
                <w:szCs w:val="36"/>
              </w:rPr>
              <w:t>Electronic Answer Document (EAD)</w:t>
            </w:r>
          </w:p>
          <w:p w:rsidR="007C1A8C" w:rsidRPr="00B83778" w:rsidRDefault="007C1A8C" w:rsidP="004C3BCD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7C1A8C" w:rsidRPr="00B83778" w:rsidRDefault="007C1A8C" w:rsidP="004C3BCD">
            <w:pPr>
              <w:pStyle w:val="FrontParabulletlist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Arial" w:hAnsi="Arial" w:cs="Arial"/>
                <w:sz w:val="20"/>
                <w:szCs w:val="20"/>
              </w:rPr>
            </w:pP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rPr>
                <w:rFonts w:ascii="Segoe UI" w:hAnsi="Segoe UI" w:cs="Segoe UI"/>
                <w:b/>
              </w:rPr>
            </w:pPr>
            <w:r w:rsidRPr="00B83778">
              <w:rPr>
                <w:rFonts w:ascii="Segoe UI" w:hAnsi="Segoe UI" w:cs="Segoe UI"/>
                <w:b/>
              </w:rPr>
              <w:t>Instructions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720"/>
              </w:tabs>
              <w:spacing w:line="240" w:lineRule="auto"/>
              <w:rPr>
                <w:rFonts w:ascii="Segoe UI" w:hAnsi="Segoe UI" w:cs="Segoe UI"/>
                <w:sz w:val="6"/>
                <w:szCs w:val="6"/>
              </w:rPr>
            </w:pP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b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>Enter your name in the box at the top of this page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Answer </w:t>
            </w:r>
            <w:r w:rsidRPr="00B83778">
              <w:rPr>
                <w:rFonts w:ascii="Segoe UI" w:hAnsi="Segoe UI" w:cs="Segoe UI"/>
                <w:b/>
                <w:sz w:val="22"/>
                <w:szCs w:val="22"/>
              </w:rPr>
              <w:t>all</w:t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 questions by entering your answers into this document</w:t>
            </w:r>
          </w:p>
          <w:p w:rsidR="007C1A8C" w:rsidRPr="00B83778" w:rsidRDefault="007C1A8C" w:rsidP="004C3BCD">
            <w:pPr>
              <w:pStyle w:val="FrontParabulletlist"/>
              <w:widowControl w:val="0"/>
              <w:numPr>
                <w:ilvl w:val="0"/>
                <w:numId w:val="0"/>
              </w:numPr>
              <w:tabs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z w:val="22"/>
                <w:szCs w:val="22"/>
              </w:rPr>
            </w:pPr>
            <w:r w:rsidRPr="00B83778">
              <w:rPr>
                <w:rFonts w:ascii="Symbol" w:hAnsi="Symbol" w:cs="Segoe UI"/>
                <w:sz w:val="20"/>
                <w:szCs w:val="22"/>
              </w:rPr>
              <w:t></w:t>
            </w:r>
            <w:r w:rsidRPr="00B83778">
              <w:rPr>
                <w:rFonts w:ascii="Symbol" w:hAnsi="Symbol" w:cs="Segoe UI"/>
                <w:sz w:val="20"/>
                <w:szCs w:val="22"/>
              </w:rPr>
              <w:tab/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Remember to </w:t>
            </w:r>
            <w:r w:rsidRPr="00B83778">
              <w:rPr>
                <w:rFonts w:ascii="Segoe UI" w:hAnsi="Segoe UI" w:cs="Segoe UI"/>
                <w:b/>
                <w:sz w:val="22"/>
                <w:szCs w:val="22"/>
              </w:rPr>
              <w:t>save</w:t>
            </w:r>
            <w:r w:rsidRPr="00B83778">
              <w:rPr>
                <w:rFonts w:ascii="Segoe UI" w:hAnsi="Segoe UI" w:cs="Segoe UI"/>
                <w:sz w:val="22"/>
                <w:szCs w:val="22"/>
              </w:rPr>
              <w:t xml:space="preserve"> this document regularly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 xml:space="preserve">Save and print this document and any additional pages </w:t>
            </w:r>
            <w:r w:rsidRPr="00B83778">
              <w:rPr>
                <w:rFonts w:ascii="Segoe UI" w:hAnsi="Segoe UI" w:cs="Segoe UI"/>
                <w:szCs w:val="22"/>
              </w:rPr>
              <w:br/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after="120" w:line="240" w:lineRule="auto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Answer</w:t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 xml:space="preserve"> </w:t>
            </w:r>
            <w:r w:rsidRPr="00B83778">
              <w:rPr>
                <w:rFonts w:ascii="Segoe UI" w:hAnsi="Segoe UI" w:cs="Segoe UI"/>
                <w:b/>
                <w:bCs/>
                <w:spacing w:val="-4"/>
                <w:szCs w:val="22"/>
              </w:rPr>
              <w:t xml:space="preserve">all </w:t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questions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The marks available for each question are shown in brackets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720"/>
              </w:tabs>
              <w:spacing w:line="280" w:lineRule="exact"/>
              <w:rPr>
                <w:rFonts w:ascii="Segoe UI" w:hAnsi="Segoe UI" w:cs="Segoe UI"/>
                <w:spacing w:val="-4"/>
                <w:szCs w:val="22"/>
              </w:rPr>
            </w:pP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4"/>
              </w:tabs>
              <w:spacing w:line="280" w:lineRule="exact"/>
              <w:ind w:left="284" w:hanging="284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ymbol" w:hAnsi="Symbol" w:cs="Segoe UI"/>
                <w:spacing w:val="-4"/>
                <w:szCs w:val="22"/>
              </w:rPr>
              <w:t></w:t>
            </w:r>
            <w:r w:rsidRPr="00B83778">
              <w:rPr>
                <w:rFonts w:ascii="Symbol" w:hAnsi="Symbol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You will need: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pacing w:val="-4"/>
                <w:szCs w:val="22"/>
              </w:rPr>
            </w:pPr>
            <w:r w:rsidRPr="00B83778">
              <w:rPr>
                <w:rFonts w:ascii="Segoe UI" w:hAnsi="Segoe UI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</w:r>
            <w:r w:rsidRPr="00B83778">
              <w:rPr>
                <w:rFonts w:ascii="Segoe UI" w:hAnsi="Segoe UI" w:cs="Segoe UI"/>
                <w:spacing w:val="-4"/>
                <w:szCs w:val="22"/>
              </w:rPr>
              <w:t>access to a computer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pacing w:val="-4"/>
                <w:szCs w:val="22"/>
              </w:rPr>
              <w:tab/>
            </w:r>
            <w:r w:rsidRPr="00B83778">
              <w:rPr>
                <w:rFonts w:ascii="Segoe UI" w:hAnsi="Segoe UI" w:cs="Segoe UI"/>
                <w:szCs w:val="22"/>
              </w:rPr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access to a printer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access to appropriate software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electronic copies of the required skeleton code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Segoe UI" w:hAnsi="Segoe UI" w:cs="Segoe UI"/>
                <w:szCs w:val="22"/>
              </w:rPr>
            </w:pPr>
            <w:r w:rsidRPr="00B83778">
              <w:rPr>
                <w:rFonts w:ascii="Segoe UI" w:hAnsi="Segoe UI" w:cs="Segoe UI"/>
                <w:szCs w:val="22"/>
              </w:rPr>
              <w:tab/>
              <w:t>□</w:t>
            </w:r>
            <w:r w:rsidRPr="00B83778">
              <w:rPr>
                <w:rFonts w:ascii="Segoe UI" w:hAnsi="Segoe UI" w:cs="Segoe UI"/>
                <w:szCs w:val="22"/>
              </w:rPr>
              <w:tab/>
              <w:t>EAD (Electronic Answer Document)</w: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  <w:r w:rsidRPr="00B8377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E3150FB" wp14:editId="24FC896C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173990</wp:posOffset>
                      </wp:positionV>
                      <wp:extent cx="1762125" cy="382270"/>
                      <wp:effectExtent l="0" t="0" r="28575" b="17780"/>
                      <wp:wrapNone/>
                      <wp:docPr id="790" name="Text Box 7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1762125" cy="38227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7C1A8C" w:rsidRDefault="007C1A8C" w:rsidP="007C1A8C">
                                  <w:pPr>
                                    <w:rPr>
                                      <w:b w:val="0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Total marks: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E3150F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90" o:spid="_x0000_s1029" type="#_x0000_t202" style="position:absolute;margin-left:4.5pt;margin-top:13.7pt;width:138.75pt;height:3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" fillcolor="window" strokeweight=".5pt">
                      <v:path arrowok="t"/>
                      <v:textbox>
                        <w:txbxContent>
                          <w:p w:rsidR="007C1A8C" w:rsidRDefault="007C1A8C" w:rsidP="007C1A8C">
                            <w:pPr>
                              <w:rPr>
                                <w:b w:val="0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Total marks: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7C1A8C" w:rsidRPr="00B83778" w:rsidRDefault="007C1A8C" w:rsidP="004C3BCD">
            <w:pPr>
              <w:pStyle w:val="AQAFrontParabulletlist"/>
              <w:widowControl w:val="0"/>
              <w:tabs>
                <w:tab w:val="clear" w:pos="227"/>
                <w:tab w:val="left" w:pos="285"/>
                <w:tab w:val="left" w:pos="690"/>
              </w:tabs>
              <w:spacing w:line="280" w:lineRule="exact"/>
              <w:ind w:left="0" w:firstLine="0"/>
              <w:rPr>
                <w:rFonts w:ascii="Calibri" w:hAnsi="Calibri" w:cs="Arial"/>
                <w:szCs w:val="22"/>
              </w:rPr>
            </w:pPr>
          </w:p>
        </w:tc>
      </w:tr>
      <w:tr w:rsidR="007C1A8C" w:rsidTr="0091504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113" w:type="dxa"/>
            <w:bottom w:w="113" w:type="dxa"/>
          </w:tblCellMar>
        </w:tblPrEx>
        <w:trPr>
          <w:trHeight w:val="8911"/>
        </w:trPr>
        <w:tc>
          <w:tcPr>
            <w:tcW w:w="9493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1A8C" w:rsidRDefault="007C1A8C" w:rsidP="004C3BCD">
            <w:pPr>
              <w:rPr>
                <w:rFonts w:ascii="Calibri" w:hAnsi="Calibri" w:cs="Arial"/>
                <w:sz w:val="22"/>
                <w:lang w:eastAsia="en-GB"/>
              </w:rPr>
            </w:pPr>
          </w:p>
        </w:tc>
      </w:tr>
    </w:tbl>
    <w:p w:rsidR="007C1A8C" w:rsidRDefault="007C1A8C" w:rsidP="007C1A8C">
      <w:pPr>
        <w:sectPr w:rsidR="007C1A8C" w:rsidSect="001F7C03">
          <w:footerReference w:type="default" r:id="rId10"/>
          <w:pgSz w:w="11906" w:h="16838"/>
          <w:pgMar w:top="851" w:right="851" w:bottom="851" w:left="851" w:header="0" w:footer="425" w:gutter="0"/>
          <w:cols w:space="720"/>
          <w:docGrid w:linePitch="272"/>
        </w:sect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7C1A8C" w:rsidTr="004C3BCD">
        <w:trPr>
          <w:jc w:val="center"/>
        </w:trPr>
        <w:tc>
          <w:tcPr>
            <w:tcW w:w="104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lastRenderedPageBreak/>
              <w:br w:type="page"/>
            </w:r>
          </w:p>
          <w:p w:rsidR="007C1A8C" w:rsidRDefault="00E43D98" w:rsidP="004C3B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 xml:space="preserve">Written </w:t>
            </w:r>
            <w:r w:rsidR="007C1A8C">
              <w:rPr>
                <w:sz w:val="32"/>
              </w:rPr>
              <w:t>Questions</w:t>
            </w:r>
          </w:p>
          <w:p w:rsidR="007C1A8C" w:rsidRDefault="007C1A8C" w:rsidP="004C3B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7C1A8C" w:rsidRDefault="007C1A8C" w:rsidP="004C3BCD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7C1A8C" w:rsidRPr="006009CD" w:rsidRDefault="007C1A8C" w:rsidP="007C1A8C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85" w:type="dxa"/>
          <w:left w:w="85" w:type="dxa"/>
          <w:bottom w:w="85" w:type="dxa"/>
          <w:right w:w="85" w:type="dxa"/>
        </w:tblCellMar>
        <w:tblLook w:val="01E0" w:firstRow="1" w:lastRow="1" w:firstColumn="1" w:lastColumn="1" w:noHBand="0" w:noVBand="0"/>
      </w:tblPr>
      <w:tblGrid>
        <w:gridCol w:w="491"/>
        <w:gridCol w:w="497"/>
        <w:gridCol w:w="8174"/>
        <w:gridCol w:w="1032"/>
      </w:tblGrid>
      <w:tr w:rsidR="007C1A8C" w:rsidTr="004C3BCD">
        <w:trPr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7C1A8C" w:rsidRDefault="00E43D98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(a)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SPACE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(b)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GetNextSymbol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(c)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GetNextLetter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(d)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LetterEnd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(e)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Letter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(f)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Dot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(g)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len</w:t>
            </w:r>
            <w:proofErr w:type="spellEnd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E43D98">
        <w:trPr>
          <w:trHeight w:val="381"/>
          <w:jc w:val="center"/>
        </w:trPr>
        <w:tc>
          <w:tcPr>
            <w:tcW w:w="491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(h)</w:t>
            </w:r>
          </w:p>
        </w:tc>
        <w:tc>
          <w:tcPr>
            <w:tcW w:w="8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D94657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I, Symbol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D94657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To Get Filename Then Open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And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Read The File To Get The Morse Code.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D94657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To Ensure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Correct Input Is Entered And To Allow The User To Choose An Option.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D94657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Is A List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Store Index Values Of D</w:t>
            </w:r>
            <w:r w:rsidR="00487900">
              <w:rPr>
                <w:rFonts w:ascii="Calibri" w:hAnsi="Calibri" w:cs="Arial"/>
                <w:sz w:val="22"/>
                <w:szCs w:val="22"/>
              </w:rPr>
              <w:t>ots To Work In Parallel With The Dash List.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It Gets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First Letter Of The String In Order To Check If It Is A Space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Assigns Last Character Index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Of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The String.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Checks If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Last Character Is A Space Until There Is No Spaces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Decreases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LastChar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 xml:space="preserve"> Variable By 1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Removes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Last Character Of The String Transmission</w:t>
            </w:r>
          </w:p>
          <w:p w:rsidR="00487900" w:rsidRDefault="00487900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Then Returns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The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String Transmission After It Is Completed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64DF5" w:rsidRDefault="00164DF5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Sets the index based on the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ord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 xml:space="preserve"> value of the letter then subtracts </w:t>
            </w:r>
            <w:proofErr w:type="spellStart"/>
            <w:r>
              <w:rPr>
                <w:rFonts w:ascii="Calibri" w:hAnsi="Calibri" w:cs="Arial"/>
                <w:sz w:val="22"/>
                <w:szCs w:val="22"/>
              </w:rPr>
              <w:t>ord</w:t>
            </w:r>
            <w:proofErr w:type="spellEnd"/>
            <w:r>
              <w:rPr>
                <w:rFonts w:ascii="Calibri" w:hAnsi="Calibri" w:cs="Arial"/>
                <w:sz w:val="22"/>
                <w:szCs w:val="22"/>
              </w:rPr>
              <w:t>(“A”) to get an index inside of the letter list</w:t>
            </w:r>
            <w:r w:rsidR="00C545FF">
              <w:rPr>
                <w:rFonts w:ascii="Calibri" w:hAnsi="Calibri" w:cs="Arial"/>
                <w:sz w:val="22"/>
                <w:szCs w:val="22"/>
              </w:rPr>
              <w:t>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C545FF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To manage error handling and set to empty string.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C545FF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Variables are global,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You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can easily change the values.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BF19C1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Starts from the second place of the input to the end</w:t>
            </w:r>
            <w:r w:rsidR="009E59FC">
              <w:rPr>
                <w:rFonts w:ascii="Calibri" w:hAnsi="Calibri" w:cs="Arial"/>
                <w:sz w:val="22"/>
                <w:szCs w:val="22"/>
              </w:rPr>
              <w:t>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2A7B36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 xml:space="preserve">No signal received, </w:t>
            </w:r>
            <w:proofErr w:type="gramStart"/>
            <w:r>
              <w:rPr>
                <w:rFonts w:ascii="Calibri" w:hAnsi="Calibri" w:cs="Arial"/>
                <w:sz w:val="22"/>
                <w:szCs w:val="22"/>
              </w:rPr>
              <w:t>No</w:t>
            </w:r>
            <w:proofErr w:type="gramEnd"/>
            <w:r>
              <w:rPr>
                <w:rFonts w:ascii="Calibri" w:hAnsi="Calibri" w:cs="Arial"/>
                <w:sz w:val="22"/>
                <w:szCs w:val="22"/>
              </w:rPr>
              <w:t xml:space="preserve"> transmission </w:t>
            </w:r>
            <w:r w:rsidR="00177660">
              <w:rPr>
                <w:rFonts w:ascii="Calibri" w:hAnsi="Calibri" w:cs="Arial"/>
                <w:sz w:val="22"/>
                <w:szCs w:val="22"/>
              </w:rPr>
              <w:t>found, Non-standard symbol received</w:t>
            </w:r>
            <w:r w:rsidR="009E59FC">
              <w:rPr>
                <w:rFonts w:ascii="Calibri" w:hAnsi="Calibri" w:cs="Arial"/>
                <w:sz w:val="22"/>
                <w:szCs w:val="22"/>
              </w:rPr>
              <w:t>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E43D98" w:rsidTr="00E43D98">
        <w:trPr>
          <w:trHeight w:val="381"/>
          <w:jc w:val="center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6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9E59FC" w:rsidP="004F756C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It will cross-reference the lists using index values to return the correct letter.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43D98" w:rsidRDefault="00E43D98" w:rsidP="004F756C">
            <w:pPr>
              <w:pStyle w:val="AQANumberParagraph"/>
              <w:spacing w:line="240" w:lineRule="auto"/>
              <w:ind w:left="0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7C1A8C" w:rsidRDefault="007C1A8C" w:rsidP="007C1A8C">
      <w:pPr>
        <w:spacing w:line="216" w:lineRule="auto"/>
        <w:rPr>
          <w:sz w:val="2"/>
        </w:rPr>
      </w:pPr>
    </w:p>
    <w:p w:rsidR="007C1A8C" w:rsidRDefault="007C1A8C" w:rsidP="007C1A8C">
      <w:pPr>
        <w:spacing w:after="200" w:line="276" w:lineRule="auto"/>
        <w:rPr>
          <w:sz w:val="2"/>
        </w:rPr>
      </w:pPr>
      <w:r>
        <w:rPr>
          <w:sz w:val="2"/>
        </w:rPr>
        <w:br w:type="page"/>
      </w:r>
    </w:p>
    <w:p w:rsidR="007C1A8C" w:rsidRPr="007B40F0" w:rsidRDefault="007C1A8C" w:rsidP="007C1A8C">
      <w:pPr>
        <w:spacing w:line="216" w:lineRule="auto"/>
        <w:rPr>
          <w:sz w:val="2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04"/>
      </w:tblGrid>
      <w:tr w:rsidR="007C1A8C" w:rsidTr="004C3BCD">
        <w:trPr>
          <w:jc w:val="center"/>
        </w:trPr>
        <w:tc>
          <w:tcPr>
            <w:tcW w:w="96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  <w:r>
              <w:br w:type="page"/>
            </w:r>
          </w:p>
          <w:p w:rsidR="007C1A8C" w:rsidRDefault="007C1A8C" w:rsidP="004C3BCD">
            <w:pPr>
              <w:spacing w:line="216" w:lineRule="auto"/>
              <w:jc w:val="center"/>
              <w:rPr>
                <w:b w:val="0"/>
                <w:sz w:val="32"/>
              </w:rPr>
            </w:pPr>
            <w:r>
              <w:rPr>
                <w:sz w:val="32"/>
              </w:rPr>
              <w:t xml:space="preserve">Programming </w:t>
            </w:r>
            <w:r w:rsidR="00E43D98">
              <w:rPr>
                <w:sz w:val="32"/>
              </w:rPr>
              <w:t>Tasks</w:t>
            </w:r>
          </w:p>
          <w:p w:rsidR="007C1A8C" w:rsidRDefault="007C1A8C" w:rsidP="004C3BCD">
            <w:pPr>
              <w:spacing w:before="60" w:line="216" w:lineRule="auto"/>
              <w:jc w:val="center"/>
            </w:pPr>
            <w:r>
              <w:t>Answer all questions.</w:t>
            </w:r>
          </w:p>
          <w:p w:rsidR="007C1A8C" w:rsidRDefault="007C1A8C" w:rsidP="004C3BCD">
            <w:pPr>
              <w:spacing w:line="216" w:lineRule="auto"/>
              <w:jc w:val="center"/>
            </w:pPr>
            <w:r>
              <w:t>Remember to save this document regularly.</w:t>
            </w:r>
          </w:p>
          <w:p w:rsidR="007C1A8C" w:rsidRDefault="007C1A8C" w:rsidP="004C3BCD">
            <w:pPr>
              <w:pStyle w:val="AQANumberParagraph"/>
              <w:spacing w:line="216" w:lineRule="auto"/>
              <w:ind w:left="0" w:firstLine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:rsidR="007C1A8C" w:rsidRDefault="007C1A8C" w:rsidP="007C1A8C"/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1E0" w:firstRow="1" w:lastRow="1" w:firstColumn="1" w:lastColumn="1" w:noHBand="0" w:noVBand="0"/>
      </w:tblPr>
      <w:tblGrid>
        <w:gridCol w:w="492"/>
        <w:gridCol w:w="8670"/>
        <w:gridCol w:w="1032"/>
      </w:tblGrid>
      <w:tr w:rsidR="007C1A8C" w:rsidTr="006479CE">
        <w:trPr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7C1A8C" w:rsidRPr="005C413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5C413C">
              <w:rPr>
                <w:rFonts w:ascii="Calibri" w:hAnsi="Calibri" w:cs="Arial"/>
                <w:b/>
                <w:sz w:val="22"/>
                <w:szCs w:val="22"/>
              </w:rPr>
              <w:t>Q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>
              <w:rPr>
                <w:rFonts w:ascii="Calibri" w:hAnsi="Calibri" w:cs="Arial"/>
                <w:b/>
                <w:sz w:val="22"/>
                <w:szCs w:val="22"/>
              </w:rPr>
              <w:t>Answer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jc w:val="center"/>
              <w:rPr>
                <w:rFonts w:ascii="Calibri" w:hAnsi="Calibri" w:cs="Arial"/>
                <w:i/>
                <w:sz w:val="16"/>
                <w:szCs w:val="22"/>
              </w:rPr>
            </w:pPr>
            <w:r>
              <w:rPr>
                <w:rFonts w:ascii="Calibri" w:hAnsi="Calibri" w:cs="Arial"/>
                <w:i/>
                <w:sz w:val="20"/>
                <w:szCs w:val="22"/>
              </w:rPr>
              <w:t xml:space="preserve">Mark </w:t>
            </w:r>
            <w:r>
              <w:rPr>
                <w:rFonts w:ascii="Calibri" w:hAnsi="Calibri" w:cs="Arial"/>
                <w:i/>
                <w:sz w:val="20"/>
                <w:szCs w:val="22"/>
              </w:rPr>
              <w:br/>
            </w:r>
            <w:r>
              <w:rPr>
                <w:rFonts w:ascii="Calibri" w:hAnsi="Calibri" w:cs="Arial"/>
                <w:i/>
                <w:sz w:val="16"/>
                <w:szCs w:val="22"/>
              </w:rPr>
              <w:t>(leave blank)</w:t>
            </w: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48790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487900">
              <w:rPr>
                <w:rFonts w:ascii="Calibri" w:hAnsi="Calibri" w:cs="Arial"/>
                <w:noProof/>
                <w:sz w:val="22"/>
                <w:szCs w:val="22"/>
              </w:rPr>
              <w:drawing>
                <wp:inline distT="0" distB="0" distL="0" distR="0" wp14:anchorId="242CBA82" wp14:editId="3A28D8DC">
                  <wp:extent cx="5397500" cy="58699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noProof/>
                <w:sz w:val="22"/>
                <w:szCs w:val="22"/>
              </w:rPr>
              <w:lastRenderedPageBreak/>
              <w:drawing>
                <wp:inline distT="0" distB="0" distL="0" distR="0" wp14:anchorId="7600AB3D" wp14:editId="2604F76D">
                  <wp:extent cx="5397500" cy="21031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def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GetMenuOption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):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= EMPTYSTRING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while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len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(</w:t>
            </w:r>
            <w:proofErr w:type="spellStart"/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) != 1: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= </w:t>
            </w:r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input(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"Enter your choice: ").upper()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if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!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= "R" and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!= "S" and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 xml:space="preserve"> != "X":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    </w:t>
            </w:r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"Invalid choice, please choose a letter from the menu:")</w:t>
            </w:r>
          </w:p>
          <w:p w:rsidR="00CC2530" w:rsidRPr="00CC2530" w:rsidRDefault="00CC2530" w:rsidP="00CC2530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      </w:t>
            </w:r>
            <w:proofErr w:type="spellStart"/>
            <w:proofErr w:type="gramStart"/>
            <w:r w:rsidRPr="00CC2530">
              <w:rPr>
                <w:rFonts w:ascii="Calibri" w:hAnsi="Calibri" w:cs="Arial"/>
                <w:sz w:val="22"/>
                <w:szCs w:val="22"/>
              </w:rPr>
              <w:t>DisplayMenu</w:t>
            </w:r>
            <w:proofErr w:type="spellEnd"/>
            <w:r w:rsidRPr="00CC2530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CC2530">
              <w:rPr>
                <w:rFonts w:ascii="Calibri" w:hAnsi="Calibri" w:cs="Arial"/>
                <w:sz w:val="22"/>
                <w:szCs w:val="22"/>
              </w:rPr>
              <w:t>)</w:t>
            </w:r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r w:rsidRPr="00CC2530">
              <w:rPr>
                <w:rFonts w:ascii="Calibri" w:hAnsi="Calibri" w:cs="Arial"/>
                <w:sz w:val="22"/>
                <w:szCs w:val="22"/>
              </w:rPr>
              <w:t xml:space="preserve">  return </w:t>
            </w:r>
            <w:proofErr w:type="spellStart"/>
            <w:r w:rsidRPr="00CC2530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</w:p>
          <w:p w:rsidR="00CC2530" w:rsidRDefault="00CC2530" w:rsidP="00487900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2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445B0B">
              <w:rPr>
                <w:rFonts w:ascii="Calibri" w:hAnsi="Calibri" w:cs="Arial"/>
                <w:sz w:val="22"/>
                <w:szCs w:val="22"/>
              </w:rPr>
              <w:t>FULLSTOP = "."</w:t>
            </w:r>
          </w:p>
          <w:p w:rsidR="00445B0B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445B0B">
              <w:rPr>
                <w:rFonts w:ascii="Calibri" w:hAnsi="Calibri" w:cs="Arial"/>
                <w:sz w:val="22"/>
                <w:szCs w:val="22"/>
              </w:rPr>
              <w:t>Letter = [' ','A','B','C','D','E','F','G','H','I','J','K','L','M','N','O','P','Q','R','S','T','U','V','W','X','Y','Z', "."]</w:t>
            </w:r>
          </w:p>
          <w:p w:rsidR="00445B0B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 w:rsidRPr="00445B0B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445B0B">
              <w:rPr>
                <w:rFonts w:ascii="Calibri" w:hAnsi="Calibri" w:cs="Arial"/>
                <w:sz w:val="22"/>
                <w:szCs w:val="22"/>
              </w:rPr>
              <w:t xml:space="preserve"> = [' ','.-','-...','-.-.','-..','.','..-.','--.','....','..','.---','-.-','.-..','--','-.','---','.--.','--.-','.-.','...','-','..-','...-','.--','-..-','-.--','--..', ".-.-.-"]</w:t>
            </w:r>
          </w:p>
          <w:p w:rsidR="00445B0B" w:rsidRDefault="00445B0B" w:rsidP="004C3BC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3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def </w:t>
            </w:r>
            <w:proofErr w:type="spellStart"/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printMorseCodeSymbols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 xml:space="preserve">Letter, 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):</w:t>
            </w: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for 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 xml:space="preserve"> in range(</w:t>
            </w:r>
            <w:proofErr w:type="spellStart"/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len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Letter)):</w:t>
            </w:r>
          </w:p>
          <w:p w:rsidR="007C1A8C" w:rsidRDefault="008809AB" w:rsidP="008809A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  print(f"{Letter[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 xml:space="preserve">]}   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|   {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[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]}")</w:t>
            </w:r>
          </w:p>
          <w:p w:rsidR="008809AB" w:rsidRDefault="008809AB" w:rsidP="008809A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def </w:t>
            </w:r>
            <w:proofErr w:type="spellStart"/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DisplayMenu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):</w:t>
            </w: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)</w:t>
            </w: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"Main Menu")</w:t>
            </w: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"=========")</w:t>
            </w: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"R - Receive Morse code")</w:t>
            </w: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"S - Send Morse code")</w:t>
            </w:r>
          </w:p>
          <w:p w:rsidR="008809AB" w:rsidRDefault="008809AB" w:rsidP="008809A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</w:t>
            </w:r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>"P - Print Morse code symbols")</w:t>
            </w:r>
          </w:p>
          <w:p w:rsidR="008809AB" w:rsidRDefault="008809AB" w:rsidP="008809A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</w:p>
          <w:p w:rsidR="008809AB" w:rsidRPr="008809AB" w:rsidRDefault="008809AB" w:rsidP="008809AB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  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elif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 xml:space="preserve"> 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MenuOption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 xml:space="preserve"> == "P":</w:t>
            </w:r>
          </w:p>
          <w:p w:rsidR="008809AB" w:rsidRDefault="008809AB" w:rsidP="008809AB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8809AB">
              <w:rPr>
                <w:rFonts w:ascii="Calibri" w:hAnsi="Calibri" w:cs="Arial"/>
                <w:sz w:val="22"/>
                <w:szCs w:val="22"/>
              </w:rPr>
              <w:t xml:space="preserve">      </w:t>
            </w:r>
            <w:proofErr w:type="spellStart"/>
            <w:proofErr w:type="gramStart"/>
            <w:r w:rsidRPr="008809AB">
              <w:rPr>
                <w:rFonts w:ascii="Calibri" w:hAnsi="Calibri" w:cs="Arial"/>
                <w:sz w:val="22"/>
                <w:szCs w:val="22"/>
              </w:rPr>
              <w:t>printMorseCodeSymbols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(</w:t>
            </w:r>
            <w:proofErr w:type="gramEnd"/>
            <w:r w:rsidRPr="008809AB">
              <w:rPr>
                <w:rFonts w:ascii="Calibri" w:hAnsi="Calibri" w:cs="Arial"/>
                <w:sz w:val="22"/>
                <w:szCs w:val="22"/>
              </w:rPr>
              <w:t xml:space="preserve">Letter, </w:t>
            </w:r>
            <w:proofErr w:type="spellStart"/>
            <w:r w:rsidRPr="008809AB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8809AB">
              <w:rPr>
                <w:rFonts w:ascii="Calibri" w:hAnsi="Calibri" w:cs="Arial"/>
                <w:sz w:val="22"/>
                <w:szCs w:val="22"/>
              </w:rPr>
              <w:t>)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4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def </w:t>
            </w:r>
            <w:proofErr w:type="spellStart"/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transmitMorseCode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>(</w:t>
            </w:r>
            <w:proofErr w:type="spellStart"/>
            <w:proofErr w:type="gramEnd"/>
            <w:r w:rsidRPr="001C6B5D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>):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result = </w:t>
            </w:r>
            <w:proofErr w:type="spellStart"/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SendMorseCode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>(</w:t>
            </w:r>
            <w:proofErr w:type="spellStart"/>
            <w:proofErr w:type="gramEnd"/>
            <w:r w:rsidRPr="001C6B5D">
              <w:rPr>
                <w:rFonts w:ascii="Calibri" w:hAnsi="Calibri" w:cs="Arial"/>
                <w:sz w:val="22"/>
                <w:szCs w:val="22"/>
              </w:rPr>
              <w:t>MorseCode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>)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Data = ""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for </w:t>
            </w:r>
            <w:proofErr w:type="spellStart"/>
            <w:r w:rsidRPr="001C6B5D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 xml:space="preserve"> in result: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if </w:t>
            </w:r>
            <w:proofErr w:type="spellStart"/>
            <w:r w:rsidRPr="001C6B5D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 xml:space="preserve"> == ".":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  Data += "= "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</w:t>
            </w:r>
            <w:proofErr w:type="spellStart"/>
            <w:r w:rsidRPr="001C6B5D">
              <w:rPr>
                <w:rFonts w:ascii="Calibri" w:hAnsi="Calibri" w:cs="Arial"/>
                <w:sz w:val="22"/>
                <w:szCs w:val="22"/>
              </w:rPr>
              <w:t>elif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 xml:space="preserve"> </w:t>
            </w:r>
            <w:proofErr w:type="spellStart"/>
            <w:r w:rsidRPr="001C6B5D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 xml:space="preserve"> == "-":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  Data += "=== "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if </w:t>
            </w:r>
            <w:proofErr w:type="spellStart"/>
            <w:r w:rsidRPr="001C6B5D">
              <w:rPr>
                <w:rFonts w:ascii="Calibri" w:hAnsi="Calibri" w:cs="Arial"/>
                <w:sz w:val="22"/>
                <w:szCs w:val="22"/>
              </w:rPr>
              <w:t>i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 xml:space="preserve"> == " ":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  Data += </w:t>
            </w:r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"  "</w:t>
            </w:r>
            <w:proofErr w:type="gramEnd"/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lastRenderedPageBreak/>
              <w:t xml:space="preserve">  </w:t>
            </w:r>
            <w:proofErr w:type="spellStart"/>
            <w:r w:rsidRPr="001C6B5D">
              <w:rPr>
                <w:rFonts w:ascii="Calibri" w:hAnsi="Calibri" w:cs="Arial"/>
                <w:sz w:val="22"/>
                <w:szCs w:val="22"/>
              </w:rPr>
              <w:t>fileName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 xml:space="preserve"> = </w:t>
            </w:r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input(</w:t>
            </w:r>
            <w:proofErr w:type="gramEnd"/>
            <w:r w:rsidRPr="001C6B5D">
              <w:rPr>
                <w:rFonts w:ascii="Calibri" w:hAnsi="Calibri" w:cs="Arial"/>
                <w:sz w:val="22"/>
                <w:szCs w:val="22"/>
              </w:rPr>
              <w:t>"Enter name of file: ")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with </w:t>
            </w:r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open(</w:t>
            </w:r>
            <w:proofErr w:type="spellStart"/>
            <w:proofErr w:type="gramEnd"/>
            <w:r w:rsidRPr="001C6B5D">
              <w:rPr>
                <w:rFonts w:ascii="Calibri" w:hAnsi="Calibri" w:cs="Arial"/>
                <w:sz w:val="22"/>
                <w:szCs w:val="22"/>
              </w:rPr>
              <w:t>fileName</w:t>
            </w:r>
            <w:proofErr w:type="spellEnd"/>
            <w:r w:rsidRPr="001C6B5D">
              <w:rPr>
                <w:rFonts w:ascii="Calibri" w:hAnsi="Calibri" w:cs="Arial"/>
                <w:sz w:val="22"/>
                <w:szCs w:val="22"/>
              </w:rPr>
              <w:t>, "w+") as file:</w:t>
            </w:r>
          </w:p>
          <w:p w:rsidR="001C6B5D" w:rsidRPr="001C6B5D" w:rsidRDefault="001C6B5D" w:rsidP="001C6B5D">
            <w:pPr>
              <w:pStyle w:val="AQANumberParagraph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file.write</w:t>
            </w:r>
            <w:proofErr w:type="spellEnd"/>
            <w:proofErr w:type="gramEnd"/>
            <w:r w:rsidRPr="001C6B5D">
              <w:rPr>
                <w:rFonts w:ascii="Calibri" w:hAnsi="Calibri" w:cs="Arial"/>
                <w:sz w:val="22"/>
                <w:szCs w:val="22"/>
              </w:rPr>
              <w:t>(Data)</w:t>
            </w:r>
          </w:p>
          <w:p w:rsidR="007C1A8C" w:rsidRDefault="001C6B5D" w:rsidP="001C6B5D">
            <w:pPr>
              <w:pStyle w:val="AQANumberParagraph"/>
              <w:spacing w:line="240" w:lineRule="auto"/>
              <w:rPr>
                <w:rFonts w:ascii="Calibri" w:hAnsi="Calibri" w:cs="Arial"/>
                <w:sz w:val="22"/>
                <w:szCs w:val="22"/>
              </w:rPr>
            </w:pPr>
            <w:r w:rsidRPr="001C6B5D">
              <w:rPr>
                <w:rFonts w:ascii="Calibri" w:hAnsi="Calibri" w:cs="Arial"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1C6B5D">
              <w:rPr>
                <w:rFonts w:ascii="Calibri" w:hAnsi="Calibri" w:cs="Arial"/>
                <w:sz w:val="22"/>
                <w:szCs w:val="22"/>
              </w:rPr>
              <w:t>file.close</w:t>
            </w:r>
            <w:proofErr w:type="spellEnd"/>
            <w:proofErr w:type="gramEnd"/>
            <w:r w:rsidRPr="001C6B5D">
              <w:rPr>
                <w:rFonts w:ascii="Calibri" w:hAnsi="Calibri" w:cs="Arial"/>
                <w:sz w:val="22"/>
                <w:szCs w:val="22"/>
              </w:rPr>
              <w:t>()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5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85CD1" w:rsidRPr="00E85CD1" w:rsidRDefault="00E85CD1" w:rsidP="00E85CD1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E85CD1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E85CD1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CodedLetter</w:t>
            </w:r>
            <w:proofErr w:type="spellEnd"/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E85CD1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not</w:t>
            </w: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E85CD1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E85CD1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MorseCode</w:t>
            </w:r>
            <w:proofErr w:type="spellEnd"/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E85CD1" w:rsidRPr="00E85CD1" w:rsidRDefault="00E85CD1" w:rsidP="00E85CD1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gramStart"/>
            <w:r w:rsidRPr="00E85CD1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print</w:t>
            </w: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spellStart"/>
            <w:proofErr w:type="gramEnd"/>
            <w:r w:rsidRPr="00E85CD1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f</w:t>
            </w:r>
            <w:r w:rsidRPr="00E85CD1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"Invalid</w:t>
            </w:r>
            <w:proofErr w:type="spellEnd"/>
            <w:r w:rsidRPr="00E85CD1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 Symbol (</w:t>
            </w:r>
            <w:r w:rsidRPr="00E85CD1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{</w:t>
            </w:r>
            <w:proofErr w:type="spellStart"/>
            <w:r w:rsidRPr="00E85CD1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CodedLetter</w:t>
            </w:r>
            <w:proofErr w:type="spellEnd"/>
            <w:r w:rsidRPr="00E85CD1">
              <w:rPr>
                <w:rFonts w:ascii="Consolas" w:eastAsia="Times New Roman" w:hAnsi="Consolas" w:cs="Times New Roman"/>
                <w:b w:val="0"/>
                <w:color w:val="BD93F9"/>
                <w:sz w:val="21"/>
                <w:szCs w:val="21"/>
                <w:lang w:eastAsia="en-GB"/>
              </w:rPr>
              <w:t>}</w:t>
            </w:r>
            <w:r w:rsidRPr="00E85CD1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) </w:t>
            </w:r>
            <w:proofErr w:type="spellStart"/>
            <w:r w:rsidRPr="00E85CD1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recieved</w:t>
            </w:r>
            <w:proofErr w:type="spellEnd"/>
            <w:r w:rsidRPr="00E85CD1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"</w:t>
            </w: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E85CD1" w:rsidRPr="00E85CD1" w:rsidRDefault="00E85CD1" w:rsidP="00E85CD1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E85CD1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return</w:t>
            </w:r>
            <w:r w:rsidRPr="00E85CD1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E85CD1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E85CD1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*</w:t>
            </w:r>
            <w:r w:rsidRPr="00E85CD1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</w:p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6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C3EE3" w:rsidRPr="006C3EE3" w:rsidRDefault="006C3EE3" w:rsidP="006C3EE3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6C3EE3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C3EE3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C3EE3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.txt</w:t>
            </w:r>
            <w:r w:rsidRPr="006C3EE3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C3EE3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not</w:t>
            </w: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C3EE3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FileName</w:t>
            </w:r>
            <w:proofErr w:type="spellEnd"/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C3EE3" w:rsidRPr="006C3EE3" w:rsidRDefault="006C3EE3" w:rsidP="006C3EE3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proofErr w:type="spellStart"/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FileName</w:t>
            </w:r>
            <w:proofErr w:type="spellEnd"/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C3EE3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+=</w:t>
            </w:r>
            <w:r w:rsidRPr="006C3EE3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C3EE3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C3EE3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.txt</w:t>
            </w:r>
            <w:r w:rsidRPr="006C3EE3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</w:p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7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def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6E6E52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ConvertMorseCode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spellStart"/>
            <w:proofErr w:type="gramEnd"/>
            <w:r w:rsidRPr="006E6E52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MorseCode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r w:rsidRPr="006E6E52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Letter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):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Message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6E6E52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input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Enter a message in Morse Code: 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Message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Message.</w:t>
            </w:r>
            <w:r w:rsidRPr="006E6E52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split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 xml:space="preserve"> 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Output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""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for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Message: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if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in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r w:rsidRPr="006E6E52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MorseCode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Index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=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spellStart"/>
            <w:proofErr w:type="gramStart"/>
            <w:r w:rsidRPr="006E6E52">
              <w:rPr>
                <w:rFonts w:ascii="Consolas" w:eastAsia="Times New Roman" w:hAnsi="Consolas" w:cs="Times New Roman"/>
                <w:b w:val="0"/>
                <w:color w:val="8BE9FD"/>
                <w:sz w:val="21"/>
                <w:szCs w:val="21"/>
                <w:lang w:eastAsia="en-GB"/>
              </w:rPr>
              <w:t>list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.</w:t>
            </w:r>
            <w:r w:rsidRPr="006E6E52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index</w:t>
            </w:r>
            <w:proofErr w:type="spellEnd"/>
            <w:proofErr w:type="gram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spellStart"/>
            <w:r w:rsidRPr="006E6E52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MorseCode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, </w:t>
            </w:r>
            <w:proofErr w:type="spellStart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</w:t>
            </w:r>
            <w:proofErr w:type="spell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Output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+=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proofErr w:type="gramStart"/>
            <w:r w:rsidRPr="006E6E52">
              <w:rPr>
                <w:rFonts w:ascii="Consolas" w:eastAsia="Times New Roman" w:hAnsi="Consolas" w:cs="Times New Roman"/>
                <w:b w:val="0"/>
                <w:i/>
                <w:iCs/>
                <w:color w:val="FFB86C"/>
                <w:sz w:val="21"/>
                <w:szCs w:val="21"/>
                <w:lang w:eastAsia="en-GB"/>
              </w:rPr>
              <w:t>Letter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[</w:t>
            </w:r>
            <w:proofErr w:type="gram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Index]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else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: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</w:t>
            </w:r>
            <w:proofErr w:type="gramStart"/>
            <w:r w:rsidRPr="006E6E52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print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Invalid Symbol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)  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    Output </w:t>
            </w:r>
            <w:r w:rsidRPr="006E6E52">
              <w:rPr>
                <w:rFonts w:ascii="Consolas" w:eastAsia="Times New Roman" w:hAnsi="Consolas" w:cs="Times New Roman"/>
                <w:b w:val="0"/>
                <w:color w:val="FF79C6"/>
                <w:sz w:val="21"/>
                <w:szCs w:val="21"/>
                <w:lang w:eastAsia="en-GB"/>
              </w:rPr>
              <w:t>+=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 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  <w:r w:rsidRPr="006E6E52">
              <w:rPr>
                <w:rFonts w:ascii="Consolas" w:eastAsia="Times New Roman" w:hAnsi="Consolas" w:cs="Times New Roman"/>
                <w:b w:val="0"/>
                <w:color w:val="F1FA8C"/>
                <w:sz w:val="21"/>
                <w:szCs w:val="21"/>
                <w:lang w:eastAsia="en-GB"/>
              </w:rPr>
              <w:t>*</w:t>
            </w:r>
            <w:r w:rsidRPr="006E6E52">
              <w:rPr>
                <w:rFonts w:ascii="Consolas" w:eastAsia="Times New Roman" w:hAnsi="Consolas" w:cs="Times New Roman"/>
                <w:b w:val="0"/>
                <w:color w:val="E9F284"/>
                <w:sz w:val="21"/>
                <w:szCs w:val="21"/>
                <w:lang w:eastAsia="en-GB"/>
              </w:rPr>
              <w:t>"</w:t>
            </w:r>
          </w:p>
          <w:p w:rsidR="006E6E52" w:rsidRPr="006E6E52" w:rsidRDefault="006E6E52" w:rsidP="006E6E52">
            <w:pPr>
              <w:shd w:val="clear" w:color="auto" w:fill="282A36"/>
              <w:spacing w:line="285" w:lineRule="atLeast"/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</w:pP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 xml:space="preserve">  </w:t>
            </w:r>
            <w:proofErr w:type="gramStart"/>
            <w:r w:rsidRPr="006E6E52">
              <w:rPr>
                <w:rFonts w:ascii="Consolas" w:eastAsia="Times New Roman" w:hAnsi="Consolas" w:cs="Times New Roman"/>
                <w:b w:val="0"/>
                <w:color w:val="50FA7B"/>
                <w:sz w:val="21"/>
                <w:szCs w:val="21"/>
                <w:lang w:eastAsia="en-GB"/>
              </w:rPr>
              <w:t>print</w:t>
            </w:r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(</w:t>
            </w:r>
            <w:proofErr w:type="gramEnd"/>
            <w:r w:rsidRPr="006E6E52">
              <w:rPr>
                <w:rFonts w:ascii="Consolas" w:eastAsia="Times New Roman" w:hAnsi="Consolas" w:cs="Times New Roman"/>
                <w:b w:val="0"/>
                <w:color w:val="F8F8F2"/>
                <w:sz w:val="21"/>
                <w:szCs w:val="21"/>
                <w:lang w:eastAsia="en-GB"/>
              </w:rPr>
              <w:t>Output)</w:t>
            </w:r>
          </w:p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8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  <w:bookmarkStart w:id="0" w:name="_GoBack"/>
            <w:bookmarkEnd w:id="0"/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9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10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11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  <w:tr w:rsidR="007C1A8C" w:rsidTr="006479CE">
        <w:trPr>
          <w:trHeight w:val="754"/>
          <w:jc w:val="center"/>
        </w:trPr>
        <w:tc>
          <w:tcPr>
            <w:tcW w:w="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  <w:r>
              <w:rPr>
                <w:rFonts w:ascii="Calibri" w:hAnsi="Calibri" w:cs="Arial"/>
                <w:sz w:val="22"/>
                <w:szCs w:val="22"/>
              </w:rPr>
              <w:t>12</w:t>
            </w:r>
          </w:p>
        </w:tc>
        <w:tc>
          <w:tcPr>
            <w:tcW w:w="8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ind w:left="0" w:firstLine="0"/>
              <w:rPr>
                <w:rFonts w:ascii="Calibri" w:hAnsi="Calibri" w:cs="Arial"/>
                <w:sz w:val="22"/>
                <w:szCs w:val="22"/>
              </w:rPr>
            </w:pP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C1A8C" w:rsidRDefault="007C1A8C" w:rsidP="004C3BCD">
            <w:pPr>
              <w:pStyle w:val="AQANumberParagraph"/>
              <w:spacing w:line="240" w:lineRule="auto"/>
              <w:jc w:val="center"/>
              <w:rPr>
                <w:rFonts w:ascii="Calibri" w:hAnsi="Calibri" w:cs="Arial"/>
                <w:sz w:val="22"/>
                <w:szCs w:val="22"/>
              </w:rPr>
            </w:pPr>
          </w:p>
        </w:tc>
      </w:tr>
    </w:tbl>
    <w:p w:rsidR="007C1A8C" w:rsidRPr="005C413C" w:rsidRDefault="007C1A8C" w:rsidP="007C1A8C">
      <w:pPr>
        <w:rPr>
          <w:rFonts w:cs="Segoe UI"/>
          <w:sz w:val="2"/>
          <w:szCs w:val="2"/>
        </w:rPr>
      </w:pPr>
    </w:p>
    <w:p w:rsidR="007C1A8C" w:rsidRPr="00F03D18" w:rsidRDefault="007C1A8C" w:rsidP="007C1A8C">
      <w:pPr>
        <w:rPr>
          <w:sz w:val="2"/>
          <w:szCs w:val="2"/>
        </w:rPr>
      </w:pPr>
    </w:p>
    <w:p w:rsidR="007C1A8C" w:rsidRPr="005C413C" w:rsidRDefault="007C1A8C" w:rsidP="007C1A8C">
      <w:pPr>
        <w:rPr>
          <w:rFonts w:cs="Segoe UI"/>
          <w:sz w:val="2"/>
          <w:szCs w:val="2"/>
        </w:rPr>
      </w:pPr>
    </w:p>
    <w:p w:rsidR="000C1E52" w:rsidRPr="007C1A8C" w:rsidRDefault="000C1E52" w:rsidP="007C1A8C"/>
    <w:sectPr w:rsidR="000C1E52" w:rsidRPr="007C1A8C" w:rsidSect="00812F4A">
      <w:footerReference w:type="default" r:id="rId13"/>
      <w:pgSz w:w="11906" w:h="16838"/>
      <w:pgMar w:top="851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4657" w:rsidRDefault="00D94657" w:rsidP="00D909F4">
      <w:r>
        <w:separator/>
      </w:r>
    </w:p>
    <w:p w:rsidR="00D94657" w:rsidRDefault="00D94657" w:rsidP="00D909F4"/>
  </w:endnote>
  <w:endnote w:type="continuationSeparator" w:id="0">
    <w:p w:rsidR="00D94657" w:rsidRDefault="00D94657" w:rsidP="00D909F4">
      <w:r>
        <w:continuationSeparator/>
      </w:r>
    </w:p>
    <w:p w:rsidR="00D94657" w:rsidRDefault="00D94657" w:rsidP="00D909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F873AF7-CE01-4044-BDC3-C008C397B4A2}"/>
    <w:embedBold r:id="rId2" w:fontKey="{1016C3A9-097C-4E67-BBF0-2CD9CC281BAA}"/>
    <w:embedItalic r:id="rId3" w:fontKey="{0C57A169-5027-4330-9249-F1424F55C0CD}"/>
    <w:embedBoldItalic r:id="rId4" w:fontKey="{241BFCC7-17CE-4F82-B355-2C9BCEFF22EF}"/>
  </w:font>
  <w:font w:name="Adobe Fan Heiti Std B">
    <w:altName w:val="Malgun Gothic Semilight"/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Adobe Gothic Std B">
    <w:altName w:val="Malgun Gothic Semilight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88CF278E-D383-4251-BC96-B4D4907F3580}"/>
    <w:embedBold r:id="rId6" w:fontKey="{4BD4D12C-2602-456B-83E7-57A5272CEB45}"/>
    <w:embedBoldItalic r:id="rId7" w:fontKey="{22E34C21-F15F-44B1-AA17-FE7CBF7644D8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modern"/>
    <w:pitch w:val="variable"/>
    <w:sig w:usb0="8000002F" w:usb1="40000048" w:usb2="0000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Bold r:id="rId8" w:subsetted="1" w:fontKey="{042EF2E6-6555-48F5-8739-E7AF2AC1DA8F}"/>
  </w:font>
  <w:font w:name="PT Sans">
    <w:altName w:val="Corbel"/>
    <w:charset w:val="00"/>
    <w:family w:val="swiss"/>
    <w:pitch w:val="variable"/>
    <w:sig w:usb0="A00002EF" w:usb1="5000204B" w:usb2="00000000" w:usb3="00000000" w:csb0="000000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F87F1DF1-C20D-4C86-9C6B-4C6BE5E3039D}"/>
    <w:embedItalic r:id="rId10" w:fontKey="{A478602D-5C6C-4EA0-816F-0A121D3AB54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1A8C" w:rsidRPr="00E43D98" w:rsidRDefault="00E43D98" w:rsidP="00E43D98">
    <w:pPr>
      <w:pStyle w:val="Footer"/>
      <w:widowControl w:val="0"/>
      <w:pBdr>
        <w:top w:val="single" w:sz="4" w:space="1" w:color="auto"/>
      </w:pBdr>
      <w:tabs>
        <w:tab w:val="clear" w:pos="4513"/>
        <w:tab w:val="clear" w:pos="9026"/>
        <w:tab w:val="center" w:pos="5954"/>
        <w:tab w:val="right" w:pos="10204"/>
      </w:tabs>
      <w:rPr>
        <w:rFonts w:ascii="PT Sans" w:eastAsia="Calibri" w:hAnsi="PT Sans" w:cs="Times New Roman"/>
        <w:b w:val="0"/>
        <w:sz w:val="18"/>
        <w:szCs w:val="18"/>
      </w:rPr>
    </w:pPr>
    <w:r w:rsidRPr="00E43D98">
      <w:rPr>
        <w:rFonts w:ascii="PT Sans" w:eastAsia="Calibri" w:hAnsi="PT Sans" w:cs="Times New Roman"/>
        <w:b w:val="0"/>
        <w:i/>
        <w:sz w:val="18"/>
        <w:szCs w:val="18"/>
      </w:rPr>
      <w:t>Words with AQA</w:t>
    </w:r>
    <w:r w:rsidRPr="00E43D98">
      <w:rPr>
        <w:rFonts w:ascii="PT Sans" w:eastAsia="Calibri" w:hAnsi="PT Sans" w:cs="Times New Roman"/>
        <w:b w:val="0"/>
        <w:sz w:val="18"/>
        <w:szCs w:val="18"/>
      </w:rPr>
      <w:t xml:space="preserve"> (</w:t>
    </w:r>
    <w:r w:rsidR="000A7F9F">
      <w:rPr>
        <w:rFonts w:ascii="PT Sans" w:eastAsia="Calibri" w:hAnsi="PT Sans" w:cs="Times New Roman"/>
        <w:b w:val="0"/>
        <w:sz w:val="18"/>
        <w:szCs w:val="18"/>
      </w:rPr>
      <w:t>VB .NET</w:t>
    </w:r>
    <w:r w:rsidRPr="00E43D98">
      <w:rPr>
        <w:rFonts w:ascii="PT Sans" w:eastAsia="Calibri" w:hAnsi="PT Sans" w:cs="Times New Roman"/>
        <w:b w:val="0"/>
        <w:sz w:val="18"/>
        <w:szCs w:val="18"/>
      </w:rPr>
      <w:t xml:space="preserve">): </w:t>
    </w:r>
    <w:r>
      <w:rPr>
        <w:rFonts w:ascii="PT Sans" w:eastAsia="Calibri" w:hAnsi="PT Sans" w:cs="Times New Roman"/>
        <w:b w:val="0"/>
        <w:sz w:val="18"/>
        <w:szCs w:val="18"/>
      </w:rPr>
      <w:t>Electronic Answer Document</w:t>
    </w:r>
    <w:r w:rsidRPr="00E43D98">
      <w:rPr>
        <w:rFonts w:ascii="PT Sans" w:eastAsia="Calibri" w:hAnsi="PT Sans" w:cs="Times New Roman"/>
        <w:b w:val="0"/>
        <w:sz w:val="18"/>
        <w:szCs w:val="18"/>
      </w:rPr>
      <w:tab/>
      <w:t xml:space="preserve">Page 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begin"/>
    </w:r>
    <w:r w:rsidRPr="00E43D98">
      <w:rPr>
        <w:rFonts w:ascii="PT Sans" w:eastAsia="Calibri" w:hAnsi="PT Sans" w:cs="Times New Roman"/>
        <w:b w:val="0"/>
        <w:sz w:val="18"/>
        <w:szCs w:val="18"/>
      </w:rPr>
      <w:instrText xml:space="preserve"> PAGE  \* Arabic  \* MERGEFORMAT </w:instrTex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separate"/>
    </w:r>
    <w:r w:rsidR="00DF6F2F">
      <w:rPr>
        <w:rFonts w:ascii="PT Sans" w:eastAsia="Calibri" w:hAnsi="PT Sans" w:cs="Times New Roman"/>
        <w:b w:val="0"/>
        <w:noProof/>
        <w:sz w:val="18"/>
        <w:szCs w:val="18"/>
      </w:rPr>
      <w:t>1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end"/>
    </w:r>
    <w:r w:rsidRPr="00E43D98">
      <w:rPr>
        <w:rFonts w:ascii="PT Sans" w:eastAsia="Calibri" w:hAnsi="PT Sans" w:cs="Times New Roman"/>
        <w:b w:val="0"/>
        <w:sz w:val="18"/>
        <w:szCs w:val="18"/>
      </w:rPr>
      <w:t xml:space="preserve"> of 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begin"/>
    </w:r>
    <w:r w:rsidRPr="00E43D98">
      <w:rPr>
        <w:rFonts w:ascii="PT Sans" w:eastAsia="Calibri" w:hAnsi="PT Sans" w:cs="Times New Roman"/>
        <w:b w:val="0"/>
        <w:sz w:val="18"/>
        <w:szCs w:val="18"/>
      </w:rPr>
      <w:instrText xml:space="preserve"> NUMPAGES  \* Arabic  \* MERGEFORMAT </w:instrTex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separate"/>
    </w:r>
    <w:r w:rsidR="00DF6F2F">
      <w:rPr>
        <w:rFonts w:ascii="PT Sans" w:eastAsia="Calibri" w:hAnsi="PT Sans" w:cs="Times New Roman"/>
        <w:b w:val="0"/>
        <w:noProof/>
        <w:sz w:val="18"/>
        <w:szCs w:val="18"/>
      </w:rPr>
      <w:t>3</w:t>
    </w:r>
    <w:r w:rsidRPr="00E43D98">
      <w:rPr>
        <w:rFonts w:ascii="PT Sans" w:eastAsia="Calibri" w:hAnsi="PT Sans" w:cs="Times New Roman"/>
        <w:b w:val="0"/>
        <w:sz w:val="18"/>
        <w:szCs w:val="18"/>
      </w:rPr>
      <w:fldChar w:fldCharType="end"/>
    </w:r>
    <w:r w:rsidRPr="00E43D98">
      <w:rPr>
        <w:rFonts w:ascii="PT Sans" w:eastAsia="Calibri" w:hAnsi="PT Sans" w:cs="Times New Roman"/>
        <w:b w:val="0"/>
        <w:sz w:val="18"/>
        <w:szCs w:val="18"/>
      </w:rPr>
      <w:tab/>
      <w:t>© ZigZag Education 2018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54B31" w:rsidRPr="00DD537D" w:rsidRDefault="00DD537D" w:rsidP="00DD537D">
    <w:pPr>
      <w:pStyle w:val="Footer"/>
      <w:pBdr>
        <w:top w:val="single" w:sz="4" w:space="1" w:color="auto"/>
      </w:pBdr>
      <w:tabs>
        <w:tab w:val="clear" w:pos="4513"/>
        <w:tab w:val="clear" w:pos="9026"/>
        <w:tab w:val="center" w:pos="5103"/>
        <w:tab w:val="right" w:pos="10206"/>
        <w:tab w:val="right" w:pos="15136"/>
      </w:tabs>
      <w:rPr>
        <w:rFonts w:ascii="PT Sans" w:eastAsiaTheme="minorHAnsi" w:hAnsi="PT Sans"/>
        <w:b w:val="0"/>
        <w:sz w:val="18"/>
        <w:szCs w:val="18"/>
      </w:rPr>
    </w:pPr>
    <w:r w:rsidRPr="00DD537D">
      <w:rPr>
        <w:rFonts w:ascii="PT Sans" w:eastAsiaTheme="minorHAnsi" w:hAnsi="PT Sans"/>
        <w:b w:val="0"/>
        <w:sz w:val="18"/>
        <w:szCs w:val="18"/>
      </w:rPr>
      <w:t xml:space="preserve">Morse Code 2018 (Python): </w:t>
    </w:r>
    <w:r>
      <w:rPr>
        <w:rFonts w:ascii="PT Sans" w:eastAsiaTheme="minorHAnsi" w:hAnsi="PT Sans"/>
        <w:b w:val="0"/>
        <w:sz w:val="18"/>
        <w:szCs w:val="18"/>
      </w:rPr>
      <w:t>Answer Document</w:t>
    </w:r>
    <w:r w:rsidRPr="00DD537D">
      <w:rPr>
        <w:rFonts w:ascii="PT Sans" w:eastAsiaTheme="minorHAnsi" w:hAnsi="PT Sans"/>
        <w:b w:val="0"/>
        <w:sz w:val="18"/>
        <w:szCs w:val="18"/>
      </w:rPr>
      <w:tab/>
      <w:t xml:space="preserve">Page </w:t>
    </w:r>
    <w:r w:rsidRPr="00DD537D">
      <w:rPr>
        <w:rFonts w:ascii="PT Sans" w:eastAsiaTheme="minorHAnsi" w:hAnsi="PT Sans"/>
        <w:b w:val="0"/>
        <w:sz w:val="18"/>
        <w:szCs w:val="18"/>
      </w:rPr>
      <w:fldChar w:fldCharType="begin"/>
    </w:r>
    <w:r w:rsidRPr="00DD537D">
      <w:rPr>
        <w:rFonts w:ascii="PT Sans" w:eastAsiaTheme="minorHAnsi" w:hAnsi="PT Sans"/>
        <w:b w:val="0"/>
        <w:sz w:val="18"/>
        <w:szCs w:val="18"/>
      </w:rPr>
      <w:instrText xml:space="preserve"> PAGE  \* Arabic  \* MERGEFORMAT </w:instrText>
    </w:r>
    <w:r w:rsidRPr="00DD537D">
      <w:rPr>
        <w:rFonts w:ascii="PT Sans" w:eastAsiaTheme="minorHAnsi" w:hAnsi="PT Sans"/>
        <w:b w:val="0"/>
        <w:sz w:val="18"/>
        <w:szCs w:val="18"/>
      </w:rPr>
      <w:fldChar w:fldCharType="separate"/>
    </w:r>
    <w:r w:rsidR="00DF6F2F">
      <w:rPr>
        <w:rFonts w:ascii="PT Sans" w:eastAsiaTheme="minorHAnsi" w:hAnsi="PT Sans"/>
        <w:b w:val="0"/>
        <w:noProof/>
        <w:sz w:val="18"/>
        <w:szCs w:val="18"/>
      </w:rPr>
      <w:t>3</w:t>
    </w:r>
    <w:r w:rsidRPr="00DD537D">
      <w:rPr>
        <w:rFonts w:ascii="PT Sans" w:eastAsiaTheme="minorHAnsi" w:hAnsi="PT Sans"/>
        <w:b w:val="0"/>
        <w:sz w:val="18"/>
        <w:szCs w:val="18"/>
      </w:rPr>
      <w:fldChar w:fldCharType="end"/>
    </w:r>
    <w:r w:rsidRPr="00DD537D">
      <w:rPr>
        <w:rFonts w:ascii="PT Sans" w:eastAsiaTheme="minorHAnsi" w:hAnsi="PT Sans"/>
        <w:b w:val="0"/>
        <w:sz w:val="18"/>
        <w:szCs w:val="18"/>
      </w:rPr>
      <w:t xml:space="preserve"> of </w:t>
    </w:r>
    <w:r w:rsidRPr="00DD537D">
      <w:rPr>
        <w:rFonts w:ascii="PT Sans" w:eastAsiaTheme="minorHAnsi" w:hAnsi="PT Sans"/>
        <w:b w:val="0"/>
        <w:sz w:val="18"/>
        <w:szCs w:val="18"/>
      </w:rPr>
      <w:fldChar w:fldCharType="begin"/>
    </w:r>
    <w:r w:rsidRPr="00DD537D">
      <w:rPr>
        <w:rFonts w:ascii="PT Sans" w:eastAsiaTheme="minorHAnsi" w:hAnsi="PT Sans"/>
        <w:b w:val="0"/>
        <w:sz w:val="18"/>
        <w:szCs w:val="18"/>
      </w:rPr>
      <w:instrText xml:space="preserve"> NUMPAGES  \* Arabic  \* MERGEFORMAT </w:instrText>
    </w:r>
    <w:r w:rsidRPr="00DD537D">
      <w:rPr>
        <w:rFonts w:ascii="PT Sans" w:eastAsiaTheme="minorHAnsi" w:hAnsi="PT Sans"/>
        <w:b w:val="0"/>
        <w:sz w:val="18"/>
        <w:szCs w:val="18"/>
      </w:rPr>
      <w:fldChar w:fldCharType="separate"/>
    </w:r>
    <w:r w:rsidR="00DF6F2F">
      <w:rPr>
        <w:rFonts w:ascii="PT Sans" w:eastAsiaTheme="minorHAnsi" w:hAnsi="PT Sans"/>
        <w:b w:val="0"/>
        <w:noProof/>
        <w:sz w:val="18"/>
        <w:szCs w:val="18"/>
      </w:rPr>
      <w:t>3</w:t>
    </w:r>
    <w:r w:rsidRPr="00DD537D">
      <w:rPr>
        <w:rFonts w:ascii="PT Sans" w:eastAsiaTheme="minorHAnsi" w:hAnsi="PT Sans"/>
        <w:b w:val="0"/>
        <w:sz w:val="18"/>
        <w:szCs w:val="18"/>
      </w:rPr>
      <w:fldChar w:fldCharType="end"/>
    </w:r>
    <w:r w:rsidRPr="00DD537D">
      <w:rPr>
        <w:rFonts w:ascii="PT Sans" w:eastAsiaTheme="minorHAnsi" w:hAnsi="PT Sans"/>
        <w:b w:val="0"/>
        <w:sz w:val="18"/>
        <w:szCs w:val="18"/>
      </w:rPr>
      <w:tab/>
      <w:t>© ZigZag Education 2018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4657" w:rsidRDefault="00D94657" w:rsidP="00D909F4">
      <w:r>
        <w:separator/>
      </w:r>
    </w:p>
    <w:p w:rsidR="00D94657" w:rsidRDefault="00D94657" w:rsidP="00D909F4"/>
  </w:footnote>
  <w:footnote w:type="continuationSeparator" w:id="0">
    <w:p w:rsidR="00D94657" w:rsidRDefault="00D94657" w:rsidP="00D909F4">
      <w:r>
        <w:continuationSeparator/>
      </w:r>
    </w:p>
    <w:p w:rsidR="00D94657" w:rsidRDefault="00D94657" w:rsidP="00D909F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47514"/>
    <w:multiLevelType w:val="hybridMultilevel"/>
    <w:tmpl w:val="AF92E9C2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DB5016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27726"/>
    <w:multiLevelType w:val="hybridMultilevel"/>
    <w:tmpl w:val="38DA5950"/>
    <w:lvl w:ilvl="0" w:tplc="DC54168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D92080"/>
    <w:multiLevelType w:val="hybridMultilevel"/>
    <w:tmpl w:val="B948A33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B5B61"/>
    <w:multiLevelType w:val="hybridMultilevel"/>
    <w:tmpl w:val="3E604C4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EA0EA9"/>
    <w:multiLevelType w:val="hybridMultilevel"/>
    <w:tmpl w:val="2BA237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50231C"/>
    <w:multiLevelType w:val="hybridMultilevel"/>
    <w:tmpl w:val="547C800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125949"/>
    <w:multiLevelType w:val="hybridMultilevel"/>
    <w:tmpl w:val="1258240C"/>
    <w:lvl w:ilvl="0" w:tplc="ED86C15C">
      <w:start w:val="1"/>
      <w:numFmt w:val="bullet"/>
      <w:pStyle w:val="FrontParabulletlis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20"/>
      </w:rPr>
    </w:lvl>
    <w:lvl w:ilvl="1" w:tplc="E14A4E78">
      <w:start w:val="1"/>
      <w:numFmt w:val="bullet"/>
      <w:lvlText w:val=""/>
      <w:lvlJc w:val="left"/>
      <w:pPr>
        <w:tabs>
          <w:tab w:val="num" w:pos="1437"/>
        </w:tabs>
        <w:ind w:left="1437" w:hanging="357"/>
      </w:pPr>
      <w:rPr>
        <w:rFonts w:ascii="Symbol" w:hAnsi="Symbol" w:hint="default"/>
        <w:sz w:val="28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C3840"/>
    <w:multiLevelType w:val="hybridMultilevel"/>
    <w:tmpl w:val="CDA00A6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590A24"/>
    <w:multiLevelType w:val="hybridMultilevel"/>
    <w:tmpl w:val="A1A2558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2"/>
  </w:num>
  <w:num w:numId="5">
    <w:abstractNumId w:val="7"/>
  </w:num>
  <w:num w:numId="6">
    <w:abstractNumId w:val="4"/>
  </w:num>
  <w:num w:numId="7">
    <w:abstractNumId w:val="1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attachedTemplate r:id="rId1"/>
  <w:defaultTabStop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657"/>
    <w:rsid w:val="00001CFC"/>
    <w:rsid w:val="000020A1"/>
    <w:rsid w:val="0000233D"/>
    <w:rsid w:val="000055A9"/>
    <w:rsid w:val="00005E4C"/>
    <w:rsid w:val="0000661A"/>
    <w:rsid w:val="0000697E"/>
    <w:rsid w:val="00010F51"/>
    <w:rsid w:val="000112D7"/>
    <w:rsid w:val="00012040"/>
    <w:rsid w:val="00015443"/>
    <w:rsid w:val="00015562"/>
    <w:rsid w:val="00015794"/>
    <w:rsid w:val="00015F0B"/>
    <w:rsid w:val="000165AE"/>
    <w:rsid w:val="000177CB"/>
    <w:rsid w:val="0002250B"/>
    <w:rsid w:val="00022D3D"/>
    <w:rsid w:val="0002358E"/>
    <w:rsid w:val="00025396"/>
    <w:rsid w:val="000256E6"/>
    <w:rsid w:val="0002775A"/>
    <w:rsid w:val="000313D3"/>
    <w:rsid w:val="00031CE7"/>
    <w:rsid w:val="00031EAA"/>
    <w:rsid w:val="00033E88"/>
    <w:rsid w:val="000343B5"/>
    <w:rsid w:val="00041E18"/>
    <w:rsid w:val="000420A9"/>
    <w:rsid w:val="000439F2"/>
    <w:rsid w:val="00045450"/>
    <w:rsid w:val="0004629A"/>
    <w:rsid w:val="000468EA"/>
    <w:rsid w:val="00047B26"/>
    <w:rsid w:val="0005118C"/>
    <w:rsid w:val="0005123E"/>
    <w:rsid w:val="00051F49"/>
    <w:rsid w:val="00051FCA"/>
    <w:rsid w:val="00055824"/>
    <w:rsid w:val="00055B81"/>
    <w:rsid w:val="00057E0F"/>
    <w:rsid w:val="0006337E"/>
    <w:rsid w:val="00065E13"/>
    <w:rsid w:val="00066C18"/>
    <w:rsid w:val="00070756"/>
    <w:rsid w:val="00070EFB"/>
    <w:rsid w:val="00072671"/>
    <w:rsid w:val="0007337D"/>
    <w:rsid w:val="00073822"/>
    <w:rsid w:val="00075CB4"/>
    <w:rsid w:val="000808D7"/>
    <w:rsid w:val="0008115A"/>
    <w:rsid w:val="0008117C"/>
    <w:rsid w:val="00081EA5"/>
    <w:rsid w:val="0008255E"/>
    <w:rsid w:val="00083FB3"/>
    <w:rsid w:val="00084B08"/>
    <w:rsid w:val="00090D7D"/>
    <w:rsid w:val="000917CD"/>
    <w:rsid w:val="00092765"/>
    <w:rsid w:val="00093BC2"/>
    <w:rsid w:val="00095992"/>
    <w:rsid w:val="000962E4"/>
    <w:rsid w:val="000A5632"/>
    <w:rsid w:val="000A618E"/>
    <w:rsid w:val="000A66D7"/>
    <w:rsid w:val="000A699F"/>
    <w:rsid w:val="000A7F9F"/>
    <w:rsid w:val="000B079D"/>
    <w:rsid w:val="000B51DF"/>
    <w:rsid w:val="000B5B1D"/>
    <w:rsid w:val="000B5B4C"/>
    <w:rsid w:val="000B5FD7"/>
    <w:rsid w:val="000B6694"/>
    <w:rsid w:val="000B7519"/>
    <w:rsid w:val="000B75FA"/>
    <w:rsid w:val="000C1900"/>
    <w:rsid w:val="000C1E52"/>
    <w:rsid w:val="000C3C34"/>
    <w:rsid w:val="000C6B73"/>
    <w:rsid w:val="000D20B0"/>
    <w:rsid w:val="000D5B2F"/>
    <w:rsid w:val="000D65FE"/>
    <w:rsid w:val="000D709E"/>
    <w:rsid w:val="000D7501"/>
    <w:rsid w:val="000D7C61"/>
    <w:rsid w:val="000E58A7"/>
    <w:rsid w:val="000E64AD"/>
    <w:rsid w:val="000E7B3D"/>
    <w:rsid w:val="000F19AC"/>
    <w:rsid w:val="000F481E"/>
    <w:rsid w:val="000F4E1A"/>
    <w:rsid w:val="000F5282"/>
    <w:rsid w:val="001004C1"/>
    <w:rsid w:val="00101292"/>
    <w:rsid w:val="00101E01"/>
    <w:rsid w:val="001043A7"/>
    <w:rsid w:val="001049DB"/>
    <w:rsid w:val="0010692C"/>
    <w:rsid w:val="00107DEF"/>
    <w:rsid w:val="00110B9E"/>
    <w:rsid w:val="001110A8"/>
    <w:rsid w:val="001114A0"/>
    <w:rsid w:val="001116E4"/>
    <w:rsid w:val="00112BD0"/>
    <w:rsid w:val="0011445A"/>
    <w:rsid w:val="00114F0E"/>
    <w:rsid w:val="0011684F"/>
    <w:rsid w:val="001200C7"/>
    <w:rsid w:val="00121565"/>
    <w:rsid w:val="001237E4"/>
    <w:rsid w:val="00123BA0"/>
    <w:rsid w:val="001278DF"/>
    <w:rsid w:val="00131718"/>
    <w:rsid w:val="00134A91"/>
    <w:rsid w:val="00137C31"/>
    <w:rsid w:val="001405C8"/>
    <w:rsid w:val="00140713"/>
    <w:rsid w:val="00141288"/>
    <w:rsid w:val="00142CDD"/>
    <w:rsid w:val="00143326"/>
    <w:rsid w:val="00143D1E"/>
    <w:rsid w:val="001445B7"/>
    <w:rsid w:val="00145C49"/>
    <w:rsid w:val="00146272"/>
    <w:rsid w:val="001467EB"/>
    <w:rsid w:val="00146F48"/>
    <w:rsid w:val="00147B63"/>
    <w:rsid w:val="0015038D"/>
    <w:rsid w:val="00150744"/>
    <w:rsid w:val="00151BAD"/>
    <w:rsid w:val="00151FA4"/>
    <w:rsid w:val="001527E4"/>
    <w:rsid w:val="00152F07"/>
    <w:rsid w:val="0015389D"/>
    <w:rsid w:val="0015594A"/>
    <w:rsid w:val="0015617F"/>
    <w:rsid w:val="001561C0"/>
    <w:rsid w:val="001649A3"/>
    <w:rsid w:val="001649C9"/>
    <w:rsid w:val="00164DF5"/>
    <w:rsid w:val="00166245"/>
    <w:rsid w:val="001664E0"/>
    <w:rsid w:val="0016692F"/>
    <w:rsid w:val="001677B8"/>
    <w:rsid w:val="00167F46"/>
    <w:rsid w:val="001723BA"/>
    <w:rsid w:val="00173ADC"/>
    <w:rsid w:val="0017523F"/>
    <w:rsid w:val="00175A1B"/>
    <w:rsid w:val="00175C00"/>
    <w:rsid w:val="00175F04"/>
    <w:rsid w:val="00177660"/>
    <w:rsid w:val="00180093"/>
    <w:rsid w:val="00180199"/>
    <w:rsid w:val="0018088F"/>
    <w:rsid w:val="001835E6"/>
    <w:rsid w:val="00183F47"/>
    <w:rsid w:val="0018451F"/>
    <w:rsid w:val="00186BE1"/>
    <w:rsid w:val="00186F53"/>
    <w:rsid w:val="00191BBE"/>
    <w:rsid w:val="0019436F"/>
    <w:rsid w:val="0019625F"/>
    <w:rsid w:val="00197214"/>
    <w:rsid w:val="001A03DE"/>
    <w:rsid w:val="001A089F"/>
    <w:rsid w:val="001A3C52"/>
    <w:rsid w:val="001A66D7"/>
    <w:rsid w:val="001A69E0"/>
    <w:rsid w:val="001A784A"/>
    <w:rsid w:val="001B04B2"/>
    <w:rsid w:val="001B0661"/>
    <w:rsid w:val="001B43B4"/>
    <w:rsid w:val="001B4802"/>
    <w:rsid w:val="001B48BF"/>
    <w:rsid w:val="001B4D16"/>
    <w:rsid w:val="001B5EBB"/>
    <w:rsid w:val="001C1F9F"/>
    <w:rsid w:val="001C2056"/>
    <w:rsid w:val="001C45DB"/>
    <w:rsid w:val="001C6506"/>
    <w:rsid w:val="001C6B5D"/>
    <w:rsid w:val="001C75C5"/>
    <w:rsid w:val="001D3B42"/>
    <w:rsid w:val="001D3C7F"/>
    <w:rsid w:val="001D4463"/>
    <w:rsid w:val="001D5E30"/>
    <w:rsid w:val="001D60E3"/>
    <w:rsid w:val="001D704B"/>
    <w:rsid w:val="001D7617"/>
    <w:rsid w:val="001D7B6A"/>
    <w:rsid w:val="001E037A"/>
    <w:rsid w:val="001E12AC"/>
    <w:rsid w:val="001E24F3"/>
    <w:rsid w:val="001E3C8A"/>
    <w:rsid w:val="001E4963"/>
    <w:rsid w:val="001E6BD8"/>
    <w:rsid w:val="001F0AAB"/>
    <w:rsid w:val="001F2C57"/>
    <w:rsid w:val="001F32F0"/>
    <w:rsid w:val="001F470C"/>
    <w:rsid w:val="001F6F97"/>
    <w:rsid w:val="001F7A3C"/>
    <w:rsid w:val="00200306"/>
    <w:rsid w:val="00203D62"/>
    <w:rsid w:val="00205F66"/>
    <w:rsid w:val="00206507"/>
    <w:rsid w:val="00207277"/>
    <w:rsid w:val="00207D96"/>
    <w:rsid w:val="00207E41"/>
    <w:rsid w:val="00211B0B"/>
    <w:rsid w:val="002160DE"/>
    <w:rsid w:val="00216CD9"/>
    <w:rsid w:val="002176F9"/>
    <w:rsid w:val="00217908"/>
    <w:rsid w:val="002202C6"/>
    <w:rsid w:val="00221474"/>
    <w:rsid w:val="00221FEC"/>
    <w:rsid w:val="00222506"/>
    <w:rsid w:val="00222BF7"/>
    <w:rsid w:val="00222ECE"/>
    <w:rsid w:val="00223863"/>
    <w:rsid w:val="00225206"/>
    <w:rsid w:val="002265B8"/>
    <w:rsid w:val="0022667D"/>
    <w:rsid w:val="00230498"/>
    <w:rsid w:val="00231147"/>
    <w:rsid w:val="00232F0E"/>
    <w:rsid w:val="002331FE"/>
    <w:rsid w:val="00233857"/>
    <w:rsid w:val="0023398D"/>
    <w:rsid w:val="00234495"/>
    <w:rsid w:val="00234E26"/>
    <w:rsid w:val="00234FA3"/>
    <w:rsid w:val="002374E6"/>
    <w:rsid w:val="00241183"/>
    <w:rsid w:val="002423CA"/>
    <w:rsid w:val="002424D4"/>
    <w:rsid w:val="0024251E"/>
    <w:rsid w:val="0024284E"/>
    <w:rsid w:val="00243333"/>
    <w:rsid w:val="00247526"/>
    <w:rsid w:val="0025091C"/>
    <w:rsid w:val="002516C7"/>
    <w:rsid w:val="00251B75"/>
    <w:rsid w:val="002523FB"/>
    <w:rsid w:val="00255696"/>
    <w:rsid w:val="002557E9"/>
    <w:rsid w:val="00255E69"/>
    <w:rsid w:val="0025753F"/>
    <w:rsid w:val="002578B2"/>
    <w:rsid w:val="0026053F"/>
    <w:rsid w:val="00260653"/>
    <w:rsid w:val="002616D3"/>
    <w:rsid w:val="002637AA"/>
    <w:rsid w:val="00266329"/>
    <w:rsid w:val="00267A45"/>
    <w:rsid w:val="00270DF6"/>
    <w:rsid w:val="00270E1E"/>
    <w:rsid w:val="00271DC1"/>
    <w:rsid w:val="00271F55"/>
    <w:rsid w:val="00272753"/>
    <w:rsid w:val="0027314E"/>
    <w:rsid w:val="00273487"/>
    <w:rsid w:val="00274A32"/>
    <w:rsid w:val="00275338"/>
    <w:rsid w:val="00277296"/>
    <w:rsid w:val="00280799"/>
    <w:rsid w:val="00281917"/>
    <w:rsid w:val="00284019"/>
    <w:rsid w:val="00284D4D"/>
    <w:rsid w:val="002854B3"/>
    <w:rsid w:val="00285519"/>
    <w:rsid w:val="00285CE8"/>
    <w:rsid w:val="00286553"/>
    <w:rsid w:val="002867A4"/>
    <w:rsid w:val="002871EB"/>
    <w:rsid w:val="00290BEE"/>
    <w:rsid w:val="00291CE4"/>
    <w:rsid w:val="00292158"/>
    <w:rsid w:val="00292CF3"/>
    <w:rsid w:val="0029366C"/>
    <w:rsid w:val="002936B8"/>
    <w:rsid w:val="00295486"/>
    <w:rsid w:val="002963C1"/>
    <w:rsid w:val="002A23D0"/>
    <w:rsid w:val="002A305A"/>
    <w:rsid w:val="002A4C13"/>
    <w:rsid w:val="002A6AD9"/>
    <w:rsid w:val="002A714A"/>
    <w:rsid w:val="002A7B36"/>
    <w:rsid w:val="002B09C3"/>
    <w:rsid w:val="002B0A2D"/>
    <w:rsid w:val="002B1737"/>
    <w:rsid w:val="002B2D3A"/>
    <w:rsid w:val="002B5C5D"/>
    <w:rsid w:val="002B6316"/>
    <w:rsid w:val="002B6D2F"/>
    <w:rsid w:val="002B75B3"/>
    <w:rsid w:val="002B78BB"/>
    <w:rsid w:val="002C0D85"/>
    <w:rsid w:val="002C1C98"/>
    <w:rsid w:val="002C2A60"/>
    <w:rsid w:val="002C3CFD"/>
    <w:rsid w:val="002C4C28"/>
    <w:rsid w:val="002C4CD5"/>
    <w:rsid w:val="002C55F1"/>
    <w:rsid w:val="002C63C1"/>
    <w:rsid w:val="002C7015"/>
    <w:rsid w:val="002D159E"/>
    <w:rsid w:val="002D1DFB"/>
    <w:rsid w:val="002D6EB8"/>
    <w:rsid w:val="002E0740"/>
    <w:rsid w:val="002E0888"/>
    <w:rsid w:val="002E28B2"/>
    <w:rsid w:val="002E4707"/>
    <w:rsid w:val="002E4B1B"/>
    <w:rsid w:val="002E4B2E"/>
    <w:rsid w:val="002E5F17"/>
    <w:rsid w:val="002E6A91"/>
    <w:rsid w:val="002E72E7"/>
    <w:rsid w:val="002F2474"/>
    <w:rsid w:val="002F364A"/>
    <w:rsid w:val="002F36B2"/>
    <w:rsid w:val="002F378D"/>
    <w:rsid w:val="002F3A8E"/>
    <w:rsid w:val="002F5329"/>
    <w:rsid w:val="002F7F06"/>
    <w:rsid w:val="003049E5"/>
    <w:rsid w:val="003061D7"/>
    <w:rsid w:val="003100B0"/>
    <w:rsid w:val="003103AA"/>
    <w:rsid w:val="00311F2E"/>
    <w:rsid w:val="00315AFA"/>
    <w:rsid w:val="00317813"/>
    <w:rsid w:val="0032282D"/>
    <w:rsid w:val="0032313A"/>
    <w:rsid w:val="00323273"/>
    <w:rsid w:val="003238DE"/>
    <w:rsid w:val="00326C0D"/>
    <w:rsid w:val="00326C6C"/>
    <w:rsid w:val="00327644"/>
    <w:rsid w:val="003304FC"/>
    <w:rsid w:val="003312A7"/>
    <w:rsid w:val="0033221A"/>
    <w:rsid w:val="003326B9"/>
    <w:rsid w:val="00332E40"/>
    <w:rsid w:val="003333ED"/>
    <w:rsid w:val="00334599"/>
    <w:rsid w:val="00334840"/>
    <w:rsid w:val="00334925"/>
    <w:rsid w:val="003353C4"/>
    <w:rsid w:val="00336F6E"/>
    <w:rsid w:val="00340243"/>
    <w:rsid w:val="003409D1"/>
    <w:rsid w:val="00343D9E"/>
    <w:rsid w:val="00343F8F"/>
    <w:rsid w:val="00345C84"/>
    <w:rsid w:val="0034644F"/>
    <w:rsid w:val="003513F2"/>
    <w:rsid w:val="00351ED7"/>
    <w:rsid w:val="00353E95"/>
    <w:rsid w:val="0035501E"/>
    <w:rsid w:val="00356972"/>
    <w:rsid w:val="00356A2A"/>
    <w:rsid w:val="00360BA6"/>
    <w:rsid w:val="00361CBC"/>
    <w:rsid w:val="00363133"/>
    <w:rsid w:val="003653CB"/>
    <w:rsid w:val="00366265"/>
    <w:rsid w:val="00370542"/>
    <w:rsid w:val="00370E4A"/>
    <w:rsid w:val="003711EF"/>
    <w:rsid w:val="0037277C"/>
    <w:rsid w:val="0037321E"/>
    <w:rsid w:val="00374E94"/>
    <w:rsid w:val="003816C8"/>
    <w:rsid w:val="00381CC3"/>
    <w:rsid w:val="00383BE7"/>
    <w:rsid w:val="0038468C"/>
    <w:rsid w:val="00386220"/>
    <w:rsid w:val="00386AAE"/>
    <w:rsid w:val="00386BE5"/>
    <w:rsid w:val="003875F6"/>
    <w:rsid w:val="003900EA"/>
    <w:rsid w:val="00391C0F"/>
    <w:rsid w:val="00392212"/>
    <w:rsid w:val="003927B3"/>
    <w:rsid w:val="003928FC"/>
    <w:rsid w:val="00393DEA"/>
    <w:rsid w:val="00396A45"/>
    <w:rsid w:val="003A2A32"/>
    <w:rsid w:val="003A520E"/>
    <w:rsid w:val="003A5E2D"/>
    <w:rsid w:val="003A7DDB"/>
    <w:rsid w:val="003B09D5"/>
    <w:rsid w:val="003B1D97"/>
    <w:rsid w:val="003B204E"/>
    <w:rsid w:val="003B3016"/>
    <w:rsid w:val="003B3D33"/>
    <w:rsid w:val="003B4DA7"/>
    <w:rsid w:val="003B51F0"/>
    <w:rsid w:val="003B5A6D"/>
    <w:rsid w:val="003B7956"/>
    <w:rsid w:val="003C3617"/>
    <w:rsid w:val="003C4E37"/>
    <w:rsid w:val="003C5323"/>
    <w:rsid w:val="003C6453"/>
    <w:rsid w:val="003C6A47"/>
    <w:rsid w:val="003C6BD9"/>
    <w:rsid w:val="003C6E85"/>
    <w:rsid w:val="003D116F"/>
    <w:rsid w:val="003D3459"/>
    <w:rsid w:val="003D34E5"/>
    <w:rsid w:val="003D5CE3"/>
    <w:rsid w:val="003D76C8"/>
    <w:rsid w:val="003D7BB3"/>
    <w:rsid w:val="003E052C"/>
    <w:rsid w:val="003E2A49"/>
    <w:rsid w:val="003E3273"/>
    <w:rsid w:val="003E481C"/>
    <w:rsid w:val="003E4AD5"/>
    <w:rsid w:val="003E5FDD"/>
    <w:rsid w:val="003E6470"/>
    <w:rsid w:val="003E67DD"/>
    <w:rsid w:val="003F06CA"/>
    <w:rsid w:val="003F0C47"/>
    <w:rsid w:val="003F1994"/>
    <w:rsid w:val="003F330D"/>
    <w:rsid w:val="003F531A"/>
    <w:rsid w:val="003F5C28"/>
    <w:rsid w:val="003F5CD3"/>
    <w:rsid w:val="003F5E58"/>
    <w:rsid w:val="003F771C"/>
    <w:rsid w:val="004007FB"/>
    <w:rsid w:val="00400A48"/>
    <w:rsid w:val="00402D11"/>
    <w:rsid w:val="00403DE2"/>
    <w:rsid w:val="00404D6F"/>
    <w:rsid w:val="004055B1"/>
    <w:rsid w:val="00406EC7"/>
    <w:rsid w:val="00407448"/>
    <w:rsid w:val="00407FF1"/>
    <w:rsid w:val="00411041"/>
    <w:rsid w:val="00412392"/>
    <w:rsid w:val="00412CAC"/>
    <w:rsid w:val="00412D81"/>
    <w:rsid w:val="0041307B"/>
    <w:rsid w:val="00417B1D"/>
    <w:rsid w:val="0042354D"/>
    <w:rsid w:val="00425DD8"/>
    <w:rsid w:val="0042675E"/>
    <w:rsid w:val="004269B7"/>
    <w:rsid w:val="00430777"/>
    <w:rsid w:val="00434ACC"/>
    <w:rsid w:val="00434AFD"/>
    <w:rsid w:val="00435266"/>
    <w:rsid w:val="00435F2F"/>
    <w:rsid w:val="0043663E"/>
    <w:rsid w:val="00441AC7"/>
    <w:rsid w:val="00443068"/>
    <w:rsid w:val="00444A3A"/>
    <w:rsid w:val="00445B0B"/>
    <w:rsid w:val="00446B0B"/>
    <w:rsid w:val="0044734C"/>
    <w:rsid w:val="00450D75"/>
    <w:rsid w:val="004532B0"/>
    <w:rsid w:val="00453DE2"/>
    <w:rsid w:val="004546F4"/>
    <w:rsid w:val="004564D1"/>
    <w:rsid w:val="00456C79"/>
    <w:rsid w:val="00456D20"/>
    <w:rsid w:val="0046043E"/>
    <w:rsid w:val="00461015"/>
    <w:rsid w:val="00461476"/>
    <w:rsid w:val="0046477C"/>
    <w:rsid w:val="0046584F"/>
    <w:rsid w:val="0047182A"/>
    <w:rsid w:val="00471AAB"/>
    <w:rsid w:val="004726E8"/>
    <w:rsid w:val="00472BF0"/>
    <w:rsid w:val="00472CD0"/>
    <w:rsid w:val="0047337C"/>
    <w:rsid w:val="00483E0F"/>
    <w:rsid w:val="00485564"/>
    <w:rsid w:val="00485E83"/>
    <w:rsid w:val="004878A6"/>
    <w:rsid w:val="00487900"/>
    <w:rsid w:val="00490D9A"/>
    <w:rsid w:val="00490FE0"/>
    <w:rsid w:val="00493E38"/>
    <w:rsid w:val="0049631A"/>
    <w:rsid w:val="00496F56"/>
    <w:rsid w:val="004975CF"/>
    <w:rsid w:val="004A001D"/>
    <w:rsid w:val="004A0236"/>
    <w:rsid w:val="004A155A"/>
    <w:rsid w:val="004A15D4"/>
    <w:rsid w:val="004A5FFF"/>
    <w:rsid w:val="004A6699"/>
    <w:rsid w:val="004A74AA"/>
    <w:rsid w:val="004A75F9"/>
    <w:rsid w:val="004B1530"/>
    <w:rsid w:val="004B272A"/>
    <w:rsid w:val="004B2AEE"/>
    <w:rsid w:val="004B2C3A"/>
    <w:rsid w:val="004B3478"/>
    <w:rsid w:val="004B41F5"/>
    <w:rsid w:val="004B4DDE"/>
    <w:rsid w:val="004B59B3"/>
    <w:rsid w:val="004B5CB1"/>
    <w:rsid w:val="004C03EF"/>
    <w:rsid w:val="004C1CDC"/>
    <w:rsid w:val="004C28B0"/>
    <w:rsid w:val="004C3446"/>
    <w:rsid w:val="004C3623"/>
    <w:rsid w:val="004C3A10"/>
    <w:rsid w:val="004C3CA7"/>
    <w:rsid w:val="004C4C88"/>
    <w:rsid w:val="004C51EE"/>
    <w:rsid w:val="004C5296"/>
    <w:rsid w:val="004C679B"/>
    <w:rsid w:val="004D4A47"/>
    <w:rsid w:val="004D6692"/>
    <w:rsid w:val="004E05B8"/>
    <w:rsid w:val="004E1CDD"/>
    <w:rsid w:val="004E1D1B"/>
    <w:rsid w:val="004E5F90"/>
    <w:rsid w:val="004E6A4B"/>
    <w:rsid w:val="004E6C94"/>
    <w:rsid w:val="004E7403"/>
    <w:rsid w:val="004E76AB"/>
    <w:rsid w:val="004F43D0"/>
    <w:rsid w:val="004F57AA"/>
    <w:rsid w:val="00500228"/>
    <w:rsid w:val="0050067F"/>
    <w:rsid w:val="00500A0B"/>
    <w:rsid w:val="00505829"/>
    <w:rsid w:val="00506122"/>
    <w:rsid w:val="005107E6"/>
    <w:rsid w:val="0051177E"/>
    <w:rsid w:val="00511D30"/>
    <w:rsid w:val="00513308"/>
    <w:rsid w:val="00517EB5"/>
    <w:rsid w:val="005203D4"/>
    <w:rsid w:val="00520A61"/>
    <w:rsid w:val="0052327D"/>
    <w:rsid w:val="00523362"/>
    <w:rsid w:val="00525257"/>
    <w:rsid w:val="0052529D"/>
    <w:rsid w:val="005279C4"/>
    <w:rsid w:val="00531521"/>
    <w:rsid w:val="00531C13"/>
    <w:rsid w:val="00532DCD"/>
    <w:rsid w:val="00532EDB"/>
    <w:rsid w:val="005344C2"/>
    <w:rsid w:val="00537AD5"/>
    <w:rsid w:val="00540872"/>
    <w:rsid w:val="005408F3"/>
    <w:rsid w:val="00541183"/>
    <w:rsid w:val="005419AE"/>
    <w:rsid w:val="00544456"/>
    <w:rsid w:val="00545C2C"/>
    <w:rsid w:val="00546305"/>
    <w:rsid w:val="0054667B"/>
    <w:rsid w:val="00551087"/>
    <w:rsid w:val="0055340E"/>
    <w:rsid w:val="00554732"/>
    <w:rsid w:val="00554E9E"/>
    <w:rsid w:val="0055740D"/>
    <w:rsid w:val="00565497"/>
    <w:rsid w:val="00565694"/>
    <w:rsid w:val="00566E78"/>
    <w:rsid w:val="00567169"/>
    <w:rsid w:val="00571467"/>
    <w:rsid w:val="005770B4"/>
    <w:rsid w:val="00577589"/>
    <w:rsid w:val="00580E85"/>
    <w:rsid w:val="0058111A"/>
    <w:rsid w:val="00581948"/>
    <w:rsid w:val="00582887"/>
    <w:rsid w:val="00582BA3"/>
    <w:rsid w:val="00584DE9"/>
    <w:rsid w:val="005862C5"/>
    <w:rsid w:val="00586F7D"/>
    <w:rsid w:val="00587C90"/>
    <w:rsid w:val="00590493"/>
    <w:rsid w:val="0059153E"/>
    <w:rsid w:val="0059195A"/>
    <w:rsid w:val="00592056"/>
    <w:rsid w:val="005929B8"/>
    <w:rsid w:val="00593614"/>
    <w:rsid w:val="0059659A"/>
    <w:rsid w:val="005A0833"/>
    <w:rsid w:val="005A0D64"/>
    <w:rsid w:val="005A1690"/>
    <w:rsid w:val="005A235B"/>
    <w:rsid w:val="005A2B1B"/>
    <w:rsid w:val="005A2DDF"/>
    <w:rsid w:val="005A4FC8"/>
    <w:rsid w:val="005A5934"/>
    <w:rsid w:val="005A5C7C"/>
    <w:rsid w:val="005A61F7"/>
    <w:rsid w:val="005B09C1"/>
    <w:rsid w:val="005B2031"/>
    <w:rsid w:val="005B2162"/>
    <w:rsid w:val="005B34FB"/>
    <w:rsid w:val="005B6509"/>
    <w:rsid w:val="005B7593"/>
    <w:rsid w:val="005C12E2"/>
    <w:rsid w:val="005C337D"/>
    <w:rsid w:val="005C4804"/>
    <w:rsid w:val="005D0092"/>
    <w:rsid w:val="005D1D75"/>
    <w:rsid w:val="005D45EB"/>
    <w:rsid w:val="005D4EF8"/>
    <w:rsid w:val="005D5E02"/>
    <w:rsid w:val="005E1424"/>
    <w:rsid w:val="005E147F"/>
    <w:rsid w:val="005E34D6"/>
    <w:rsid w:val="005E3FD6"/>
    <w:rsid w:val="005E43AD"/>
    <w:rsid w:val="005E5FE8"/>
    <w:rsid w:val="005E7088"/>
    <w:rsid w:val="005E7AF1"/>
    <w:rsid w:val="005F0DDE"/>
    <w:rsid w:val="005F1A58"/>
    <w:rsid w:val="005F1C15"/>
    <w:rsid w:val="005F28AD"/>
    <w:rsid w:val="005F4459"/>
    <w:rsid w:val="006009CD"/>
    <w:rsid w:val="00600C50"/>
    <w:rsid w:val="00601D4F"/>
    <w:rsid w:val="00602598"/>
    <w:rsid w:val="006036B6"/>
    <w:rsid w:val="00605395"/>
    <w:rsid w:val="00607840"/>
    <w:rsid w:val="00610A00"/>
    <w:rsid w:val="00610F05"/>
    <w:rsid w:val="00611032"/>
    <w:rsid w:val="00613E77"/>
    <w:rsid w:val="00615D71"/>
    <w:rsid w:val="00615DB6"/>
    <w:rsid w:val="00617095"/>
    <w:rsid w:val="00621551"/>
    <w:rsid w:val="00621752"/>
    <w:rsid w:val="00622B12"/>
    <w:rsid w:val="00622F8C"/>
    <w:rsid w:val="00623533"/>
    <w:rsid w:val="0062363F"/>
    <w:rsid w:val="00624A34"/>
    <w:rsid w:val="0062541F"/>
    <w:rsid w:val="00626370"/>
    <w:rsid w:val="00626C49"/>
    <w:rsid w:val="00626D5A"/>
    <w:rsid w:val="0063046E"/>
    <w:rsid w:val="00634653"/>
    <w:rsid w:val="0063489F"/>
    <w:rsid w:val="00634992"/>
    <w:rsid w:val="00636082"/>
    <w:rsid w:val="006360CC"/>
    <w:rsid w:val="00636141"/>
    <w:rsid w:val="006369F4"/>
    <w:rsid w:val="00637486"/>
    <w:rsid w:val="006374D7"/>
    <w:rsid w:val="0064173A"/>
    <w:rsid w:val="0064176D"/>
    <w:rsid w:val="006434AB"/>
    <w:rsid w:val="006444D6"/>
    <w:rsid w:val="0064496D"/>
    <w:rsid w:val="00644D6E"/>
    <w:rsid w:val="00646463"/>
    <w:rsid w:val="00646ADB"/>
    <w:rsid w:val="00646FF4"/>
    <w:rsid w:val="00647750"/>
    <w:rsid w:val="006478E4"/>
    <w:rsid w:val="006479CE"/>
    <w:rsid w:val="00650295"/>
    <w:rsid w:val="00652A49"/>
    <w:rsid w:val="006533D1"/>
    <w:rsid w:val="00654725"/>
    <w:rsid w:val="006562D6"/>
    <w:rsid w:val="00661752"/>
    <w:rsid w:val="00661A96"/>
    <w:rsid w:val="00662E64"/>
    <w:rsid w:val="00663911"/>
    <w:rsid w:val="00663C06"/>
    <w:rsid w:val="00663E9B"/>
    <w:rsid w:val="00664476"/>
    <w:rsid w:val="0067336E"/>
    <w:rsid w:val="00673D62"/>
    <w:rsid w:val="00675792"/>
    <w:rsid w:val="00675E9A"/>
    <w:rsid w:val="0067604D"/>
    <w:rsid w:val="00676302"/>
    <w:rsid w:val="006763A5"/>
    <w:rsid w:val="0068136E"/>
    <w:rsid w:val="006824D6"/>
    <w:rsid w:val="006838B9"/>
    <w:rsid w:val="00685678"/>
    <w:rsid w:val="006871C2"/>
    <w:rsid w:val="0069019D"/>
    <w:rsid w:val="00690605"/>
    <w:rsid w:val="00690882"/>
    <w:rsid w:val="00690AEF"/>
    <w:rsid w:val="00692B49"/>
    <w:rsid w:val="00694331"/>
    <w:rsid w:val="00695208"/>
    <w:rsid w:val="00696121"/>
    <w:rsid w:val="006964E7"/>
    <w:rsid w:val="006A0290"/>
    <w:rsid w:val="006A17FE"/>
    <w:rsid w:val="006A21A3"/>
    <w:rsid w:val="006A23DB"/>
    <w:rsid w:val="006A310D"/>
    <w:rsid w:val="006A3F5A"/>
    <w:rsid w:val="006A5132"/>
    <w:rsid w:val="006A654A"/>
    <w:rsid w:val="006A74C7"/>
    <w:rsid w:val="006B013D"/>
    <w:rsid w:val="006B0D8B"/>
    <w:rsid w:val="006B1282"/>
    <w:rsid w:val="006B2638"/>
    <w:rsid w:val="006B2FCD"/>
    <w:rsid w:val="006B3539"/>
    <w:rsid w:val="006B3FEA"/>
    <w:rsid w:val="006B419E"/>
    <w:rsid w:val="006B44AD"/>
    <w:rsid w:val="006B4642"/>
    <w:rsid w:val="006B681D"/>
    <w:rsid w:val="006B6F72"/>
    <w:rsid w:val="006B7723"/>
    <w:rsid w:val="006B78E9"/>
    <w:rsid w:val="006B7A93"/>
    <w:rsid w:val="006C0392"/>
    <w:rsid w:val="006C0EC6"/>
    <w:rsid w:val="006C2C17"/>
    <w:rsid w:val="006C2CCB"/>
    <w:rsid w:val="006C33C5"/>
    <w:rsid w:val="006C3EE3"/>
    <w:rsid w:val="006D062F"/>
    <w:rsid w:val="006D231D"/>
    <w:rsid w:val="006D2471"/>
    <w:rsid w:val="006D2673"/>
    <w:rsid w:val="006D32C9"/>
    <w:rsid w:val="006D52EA"/>
    <w:rsid w:val="006D551D"/>
    <w:rsid w:val="006D6028"/>
    <w:rsid w:val="006D6912"/>
    <w:rsid w:val="006D6D3C"/>
    <w:rsid w:val="006E1323"/>
    <w:rsid w:val="006E2C28"/>
    <w:rsid w:val="006E3B6A"/>
    <w:rsid w:val="006E6E52"/>
    <w:rsid w:val="006E7006"/>
    <w:rsid w:val="006F024E"/>
    <w:rsid w:val="006F11B2"/>
    <w:rsid w:val="006F2B75"/>
    <w:rsid w:val="006F3E8C"/>
    <w:rsid w:val="006F5BB3"/>
    <w:rsid w:val="006F6914"/>
    <w:rsid w:val="006F78E7"/>
    <w:rsid w:val="006F7B1F"/>
    <w:rsid w:val="007009D1"/>
    <w:rsid w:val="007010F3"/>
    <w:rsid w:val="007069FA"/>
    <w:rsid w:val="00707FE1"/>
    <w:rsid w:val="007112E0"/>
    <w:rsid w:val="007121A4"/>
    <w:rsid w:val="00712858"/>
    <w:rsid w:val="007129AC"/>
    <w:rsid w:val="007133B0"/>
    <w:rsid w:val="0071422A"/>
    <w:rsid w:val="007143AC"/>
    <w:rsid w:val="00714D22"/>
    <w:rsid w:val="00720787"/>
    <w:rsid w:val="00721B4F"/>
    <w:rsid w:val="007226FE"/>
    <w:rsid w:val="00724434"/>
    <w:rsid w:val="0072547F"/>
    <w:rsid w:val="00725820"/>
    <w:rsid w:val="00725B3F"/>
    <w:rsid w:val="00725EDC"/>
    <w:rsid w:val="00726289"/>
    <w:rsid w:val="00730270"/>
    <w:rsid w:val="0073046E"/>
    <w:rsid w:val="007309FB"/>
    <w:rsid w:val="00731C75"/>
    <w:rsid w:val="007322C0"/>
    <w:rsid w:val="007333F7"/>
    <w:rsid w:val="00735585"/>
    <w:rsid w:val="00735C9A"/>
    <w:rsid w:val="00735FBF"/>
    <w:rsid w:val="00743293"/>
    <w:rsid w:val="007438F7"/>
    <w:rsid w:val="00745445"/>
    <w:rsid w:val="00746BC1"/>
    <w:rsid w:val="0074734C"/>
    <w:rsid w:val="00747599"/>
    <w:rsid w:val="00750D1C"/>
    <w:rsid w:val="007511D3"/>
    <w:rsid w:val="00753D2B"/>
    <w:rsid w:val="00754B87"/>
    <w:rsid w:val="00754D3A"/>
    <w:rsid w:val="007562CD"/>
    <w:rsid w:val="00757A6A"/>
    <w:rsid w:val="00757EDD"/>
    <w:rsid w:val="00760565"/>
    <w:rsid w:val="00762039"/>
    <w:rsid w:val="00762A3E"/>
    <w:rsid w:val="0076387F"/>
    <w:rsid w:val="00763AE7"/>
    <w:rsid w:val="00763FE5"/>
    <w:rsid w:val="007652AE"/>
    <w:rsid w:val="00767B88"/>
    <w:rsid w:val="007706AF"/>
    <w:rsid w:val="007768EF"/>
    <w:rsid w:val="00776B20"/>
    <w:rsid w:val="00776BD5"/>
    <w:rsid w:val="00776FBB"/>
    <w:rsid w:val="00780868"/>
    <w:rsid w:val="00780DAB"/>
    <w:rsid w:val="0078246B"/>
    <w:rsid w:val="007838A6"/>
    <w:rsid w:val="007846AC"/>
    <w:rsid w:val="00787B1F"/>
    <w:rsid w:val="00787DC3"/>
    <w:rsid w:val="00790CBF"/>
    <w:rsid w:val="00792081"/>
    <w:rsid w:val="007922D2"/>
    <w:rsid w:val="0079386E"/>
    <w:rsid w:val="00794D0C"/>
    <w:rsid w:val="007A1EB5"/>
    <w:rsid w:val="007A3275"/>
    <w:rsid w:val="007A38A8"/>
    <w:rsid w:val="007A6477"/>
    <w:rsid w:val="007B028E"/>
    <w:rsid w:val="007B29B9"/>
    <w:rsid w:val="007B439C"/>
    <w:rsid w:val="007B5156"/>
    <w:rsid w:val="007B65B2"/>
    <w:rsid w:val="007B7544"/>
    <w:rsid w:val="007C0506"/>
    <w:rsid w:val="007C150A"/>
    <w:rsid w:val="007C1A8C"/>
    <w:rsid w:val="007C2123"/>
    <w:rsid w:val="007C2F20"/>
    <w:rsid w:val="007C4FD2"/>
    <w:rsid w:val="007C52F3"/>
    <w:rsid w:val="007C5A87"/>
    <w:rsid w:val="007C792D"/>
    <w:rsid w:val="007D1B22"/>
    <w:rsid w:val="007D2B13"/>
    <w:rsid w:val="007D31F7"/>
    <w:rsid w:val="007D3BEF"/>
    <w:rsid w:val="007D3F30"/>
    <w:rsid w:val="007D50A9"/>
    <w:rsid w:val="007D57F5"/>
    <w:rsid w:val="007E07DD"/>
    <w:rsid w:val="007E3BDB"/>
    <w:rsid w:val="007E4007"/>
    <w:rsid w:val="007E4C66"/>
    <w:rsid w:val="007E5F27"/>
    <w:rsid w:val="007E6801"/>
    <w:rsid w:val="007E6836"/>
    <w:rsid w:val="007E7925"/>
    <w:rsid w:val="007E7C26"/>
    <w:rsid w:val="007F3787"/>
    <w:rsid w:val="007F6FA3"/>
    <w:rsid w:val="007F7CE0"/>
    <w:rsid w:val="00802330"/>
    <w:rsid w:val="00802364"/>
    <w:rsid w:val="00802600"/>
    <w:rsid w:val="008045B8"/>
    <w:rsid w:val="00804AB5"/>
    <w:rsid w:val="00806A28"/>
    <w:rsid w:val="00812F4A"/>
    <w:rsid w:val="00813EF3"/>
    <w:rsid w:val="00814996"/>
    <w:rsid w:val="00815522"/>
    <w:rsid w:val="00816BE9"/>
    <w:rsid w:val="00816D5D"/>
    <w:rsid w:val="00817394"/>
    <w:rsid w:val="00817538"/>
    <w:rsid w:val="00821F2A"/>
    <w:rsid w:val="0082751C"/>
    <w:rsid w:val="00831E53"/>
    <w:rsid w:val="00831EC3"/>
    <w:rsid w:val="00833584"/>
    <w:rsid w:val="00833773"/>
    <w:rsid w:val="00833C38"/>
    <w:rsid w:val="008402D4"/>
    <w:rsid w:val="00841982"/>
    <w:rsid w:val="00842135"/>
    <w:rsid w:val="008422F8"/>
    <w:rsid w:val="00842AB2"/>
    <w:rsid w:val="0084362D"/>
    <w:rsid w:val="0084381C"/>
    <w:rsid w:val="008443EF"/>
    <w:rsid w:val="00844B03"/>
    <w:rsid w:val="00844CF4"/>
    <w:rsid w:val="00847869"/>
    <w:rsid w:val="00850478"/>
    <w:rsid w:val="00851B1F"/>
    <w:rsid w:val="00854B31"/>
    <w:rsid w:val="0085590A"/>
    <w:rsid w:val="00856777"/>
    <w:rsid w:val="00856B48"/>
    <w:rsid w:val="00860D32"/>
    <w:rsid w:val="00860EC3"/>
    <w:rsid w:val="00862042"/>
    <w:rsid w:val="0086280F"/>
    <w:rsid w:val="0086296F"/>
    <w:rsid w:val="00864AAA"/>
    <w:rsid w:val="008664FB"/>
    <w:rsid w:val="008667A1"/>
    <w:rsid w:val="00866EB4"/>
    <w:rsid w:val="008671E3"/>
    <w:rsid w:val="00867629"/>
    <w:rsid w:val="0086767C"/>
    <w:rsid w:val="0087176C"/>
    <w:rsid w:val="00872828"/>
    <w:rsid w:val="00873638"/>
    <w:rsid w:val="00876F0F"/>
    <w:rsid w:val="00877273"/>
    <w:rsid w:val="008809AB"/>
    <w:rsid w:val="008821E9"/>
    <w:rsid w:val="00882BAC"/>
    <w:rsid w:val="008845F4"/>
    <w:rsid w:val="00884CE0"/>
    <w:rsid w:val="00887586"/>
    <w:rsid w:val="008877F9"/>
    <w:rsid w:val="00890461"/>
    <w:rsid w:val="00891543"/>
    <w:rsid w:val="0089263B"/>
    <w:rsid w:val="0089438A"/>
    <w:rsid w:val="008943EE"/>
    <w:rsid w:val="00895FE0"/>
    <w:rsid w:val="0089797E"/>
    <w:rsid w:val="008A1496"/>
    <w:rsid w:val="008A1806"/>
    <w:rsid w:val="008A29BA"/>
    <w:rsid w:val="008A2DD0"/>
    <w:rsid w:val="008A564A"/>
    <w:rsid w:val="008A58B5"/>
    <w:rsid w:val="008B1996"/>
    <w:rsid w:val="008B207E"/>
    <w:rsid w:val="008B3F63"/>
    <w:rsid w:val="008B4EC1"/>
    <w:rsid w:val="008C0BE3"/>
    <w:rsid w:val="008C33E4"/>
    <w:rsid w:val="008C3FC6"/>
    <w:rsid w:val="008C4662"/>
    <w:rsid w:val="008C512B"/>
    <w:rsid w:val="008C602F"/>
    <w:rsid w:val="008C6D33"/>
    <w:rsid w:val="008C73E1"/>
    <w:rsid w:val="008C794C"/>
    <w:rsid w:val="008D11CC"/>
    <w:rsid w:val="008D1A20"/>
    <w:rsid w:val="008D1ECF"/>
    <w:rsid w:val="008D45BF"/>
    <w:rsid w:val="008D5A1A"/>
    <w:rsid w:val="008D5F7E"/>
    <w:rsid w:val="008D7139"/>
    <w:rsid w:val="008E0508"/>
    <w:rsid w:val="008E143F"/>
    <w:rsid w:val="008E168C"/>
    <w:rsid w:val="008E32CB"/>
    <w:rsid w:val="008E3C0D"/>
    <w:rsid w:val="008E4D39"/>
    <w:rsid w:val="008E5CB9"/>
    <w:rsid w:val="008E6598"/>
    <w:rsid w:val="008F1596"/>
    <w:rsid w:val="008F1968"/>
    <w:rsid w:val="008F3071"/>
    <w:rsid w:val="008F428E"/>
    <w:rsid w:val="008F5D8F"/>
    <w:rsid w:val="008F5DEA"/>
    <w:rsid w:val="008F7F34"/>
    <w:rsid w:val="00900E89"/>
    <w:rsid w:val="009026A9"/>
    <w:rsid w:val="00902AE3"/>
    <w:rsid w:val="009105E6"/>
    <w:rsid w:val="00910E58"/>
    <w:rsid w:val="0091241D"/>
    <w:rsid w:val="00912466"/>
    <w:rsid w:val="00914E52"/>
    <w:rsid w:val="0091504E"/>
    <w:rsid w:val="0091514B"/>
    <w:rsid w:val="00915D0E"/>
    <w:rsid w:val="009179B8"/>
    <w:rsid w:val="00917BC8"/>
    <w:rsid w:val="00917EB3"/>
    <w:rsid w:val="0092229A"/>
    <w:rsid w:val="00922362"/>
    <w:rsid w:val="00922913"/>
    <w:rsid w:val="0092392F"/>
    <w:rsid w:val="00923CF6"/>
    <w:rsid w:val="00925609"/>
    <w:rsid w:val="009277CC"/>
    <w:rsid w:val="00931205"/>
    <w:rsid w:val="00931B19"/>
    <w:rsid w:val="00933247"/>
    <w:rsid w:val="00933C5B"/>
    <w:rsid w:val="0093421D"/>
    <w:rsid w:val="009424C3"/>
    <w:rsid w:val="00944016"/>
    <w:rsid w:val="009442F5"/>
    <w:rsid w:val="00945F5D"/>
    <w:rsid w:val="00950645"/>
    <w:rsid w:val="0095072C"/>
    <w:rsid w:val="0095150E"/>
    <w:rsid w:val="00951B68"/>
    <w:rsid w:val="0095262F"/>
    <w:rsid w:val="009536E9"/>
    <w:rsid w:val="00953D19"/>
    <w:rsid w:val="00954739"/>
    <w:rsid w:val="00956C4D"/>
    <w:rsid w:val="00957C4B"/>
    <w:rsid w:val="0096069D"/>
    <w:rsid w:val="00960AFC"/>
    <w:rsid w:val="00960D16"/>
    <w:rsid w:val="00960F57"/>
    <w:rsid w:val="009612AE"/>
    <w:rsid w:val="009617DC"/>
    <w:rsid w:val="009622B1"/>
    <w:rsid w:val="00962E59"/>
    <w:rsid w:val="009636D6"/>
    <w:rsid w:val="009672F3"/>
    <w:rsid w:val="0096749D"/>
    <w:rsid w:val="009678EB"/>
    <w:rsid w:val="0097224D"/>
    <w:rsid w:val="00973468"/>
    <w:rsid w:val="00974840"/>
    <w:rsid w:val="00974953"/>
    <w:rsid w:val="00974FCE"/>
    <w:rsid w:val="009768DB"/>
    <w:rsid w:val="00977C46"/>
    <w:rsid w:val="00981A2A"/>
    <w:rsid w:val="0098380F"/>
    <w:rsid w:val="00984431"/>
    <w:rsid w:val="0098486C"/>
    <w:rsid w:val="00987BD5"/>
    <w:rsid w:val="00991AA5"/>
    <w:rsid w:val="00992704"/>
    <w:rsid w:val="00993081"/>
    <w:rsid w:val="009931C0"/>
    <w:rsid w:val="009935E4"/>
    <w:rsid w:val="009946A0"/>
    <w:rsid w:val="00995031"/>
    <w:rsid w:val="0099797C"/>
    <w:rsid w:val="009A0D79"/>
    <w:rsid w:val="009A2FB0"/>
    <w:rsid w:val="009A51DA"/>
    <w:rsid w:val="009A5F99"/>
    <w:rsid w:val="009A645B"/>
    <w:rsid w:val="009A6DE7"/>
    <w:rsid w:val="009B4528"/>
    <w:rsid w:val="009B486D"/>
    <w:rsid w:val="009B4ACA"/>
    <w:rsid w:val="009B4F3F"/>
    <w:rsid w:val="009B555F"/>
    <w:rsid w:val="009B5609"/>
    <w:rsid w:val="009B58F6"/>
    <w:rsid w:val="009B6EDE"/>
    <w:rsid w:val="009C2EF3"/>
    <w:rsid w:val="009C360B"/>
    <w:rsid w:val="009C3C63"/>
    <w:rsid w:val="009C612D"/>
    <w:rsid w:val="009C6E6A"/>
    <w:rsid w:val="009C7F6B"/>
    <w:rsid w:val="009D0481"/>
    <w:rsid w:val="009D0F2B"/>
    <w:rsid w:val="009D1595"/>
    <w:rsid w:val="009D171E"/>
    <w:rsid w:val="009D46DE"/>
    <w:rsid w:val="009D679A"/>
    <w:rsid w:val="009E0375"/>
    <w:rsid w:val="009E07E1"/>
    <w:rsid w:val="009E383F"/>
    <w:rsid w:val="009E59FC"/>
    <w:rsid w:val="009E5A56"/>
    <w:rsid w:val="009E7351"/>
    <w:rsid w:val="009E7E6C"/>
    <w:rsid w:val="009F4DC8"/>
    <w:rsid w:val="009F58EA"/>
    <w:rsid w:val="00A005F8"/>
    <w:rsid w:val="00A01978"/>
    <w:rsid w:val="00A02806"/>
    <w:rsid w:val="00A035A3"/>
    <w:rsid w:val="00A05A67"/>
    <w:rsid w:val="00A1164E"/>
    <w:rsid w:val="00A120EC"/>
    <w:rsid w:val="00A14AC7"/>
    <w:rsid w:val="00A1532E"/>
    <w:rsid w:val="00A15FD8"/>
    <w:rsid w:val="00A2025B"/>
    <w:rsid w:val="00A20EC8"/>
    <w:rsid w:val="00A21736"/>
    <w:rsid w:val="00A23F65"/>
    <w:rsid w:val="00A26CF9"/>
    <w:rsid w:val="00A2797E"/>
    <w:rsid w:val="00A27E0A"/>
    <w:rsid w:val="00A3526B"/>
    <w:rsid w:val="00A35389"/>
    <w:rsid w:val="00A35EA3"/>
    <w:rsid w:val="00A40624"/>
    <w:rsid w:val="00A40F3F"/>
    <w:rsid w:val="00A4128F"/>
    <w:rsid w:val="00A41CC3"/>
    <w:rsid w:val="00A46B7D"/>
    <w:rsid w:val="00A46DC3"/>
    <w:rsid w:val="00A46DD0"/>
    <w:rsid w:val="00A474C3"/>
    <w:rsid w:val="00A50769"/>
    <w:rsid w:val="00A50B87"/>
    <w:rsid w:val="00A51927"/>
    <w:rsid w:val="00A52175"/>
    <w:rsid w:val="00A52839"/>
    <w:rsid w:val="00A532BF"/>
    <w:rsid w:val="00A55624"/>
    <w:rsid w:val="00A603CE"/>
    <w:rsid w:val="00A644EE"/>
    <w:rsid w:val="00A67513"/>
    <w:rsid w:val="00A678EC"/>
    <w:rsid w:val="00A71260"/>
    <w:rsid w:val="00A71523"/>
    <w:rsid w:val="00A73AE0"/>
    <w:rsid w:val="00A75DA9"/>
    <w:rsid w:val="00A75F93"/>
    <w:rsid w:val="00A7625D"/>
    <w:rsid w:val="00A773F4"/>
    <w:rsid w:val="00A814A1"/>
    <w:rsid w:val="00A81A7D"/>
    <w:rsid w:val="00A82184"/>
    <w:rsid w:val="00A82376"/>
    <w:rsid w:val="00A82879"/>
    <w:rsid w:val="00A830A1"/>
    <w:rsid w:val="00A8513C"/>
    <w:rsid w:val="00A8587B"/>
    <w:rsid w:val="00A86747"/>
    <w:rsid w:val="00A87B1B"/>
    <w:rsid w:val="00A91614"/>
    <w:rsid w:val="00A91DD0"/>
    <w:rsid w:val="00A92582"/>
    <w:rsid w:val="00A9441E"/>
    <w:rsid w:val="00A959D4"/>
    <w:rsid w:val="00A95C41"/>
    <w:rsid w:val="00A96680"/>
    <w:rsid w:val="00A979FD"/>
    <w:rsid w:val="00AA0743"/>
    <w:rsid w:val="00AA09B0"/>
    <w:rsid w:val="00AA0D53"/>
    <w:rsid w:val="00AA118E"/>
    <w:rsid w:val="00AA44A5"/>
    <w:rsid w:val="00AA5AEF"/>
    <w:rsid w:val="00AA6059"/>
    <w:rsid w:val="00AA65D1"/>
    <w:rsid w:val="00AA7462"/>
    <w:rsid w:val="00AA7C43"/>
    <w:rsid w:val="00AB0DC2"/>
    <w:rsid w:val="00AB0E19"/>
    <w:rsid w:val="00AB10B2"/>
    <w:rsid w:val="00AB2060"/>
    <w:rsid w:val="00AB2262"/>
    <w:rsid w:val="00AB4715"/>
    <w:rsid w:val="00AB7F28"/>
    <w:rsid w:val="00AC1D86"/>
    <w:rsid w:val="00AC3424"/>
    <w:rsid w:val="00AC3D72"/>
    <w:rsid w:val="00AC5C41"/>
    <w:rsid w:val="00AD02C6"/>
    <w:rsid w:val="00AD1785"/>
    <w:rsid w:val="00AD1B34"/>
    <w:rsid w:val="00AD22EB"/>
    <w:rsid w:val="00AD2DE4"/>
    <w:rsid w:val="00AD5000"/>
    <w:rsid w:val="00AD70AA"/>
    <w:rsid w:val="00AE081F"/>
    <w:rsid w:val="00AE17BC"/>
    <w:rsid w:val="00AE4039"/>
    <w:rsid w:val="00AE4BF8"/>
    <w:rsid w:val="00AE5B42"/>
    <w:rsid w:val="00AE700A"/>
    <w:rsid w:val="00AE7CD9"/>
    <w:rsid w:val="00AF0285"/>
    <w:rsid w:val="00AF03BC"/>
    <w:rsid w:val="00AF0BC0"/>
    <w:rsid w:val="00AF1481"/>
    <w:rsid w:val="00AF1628"/>
    <w:rsid w:val="00AF1775"/>
    <w:rsid w:val="00AF1DA6"/>
    <w:rsid w:val="00AF20E4"/>
    <w:rsid w:val="00AF4F1B"/>
    <w:rsid w:val="00AF549A"/>
    <w:rsid w:val="00AF5F14"/>
    <w:rsid w:val="00AF6AF6"/>
    <w:rsid w:val="00AF7D10"/>
    <w:rsid w:val="00AF7EA7"/>
    <w:rsid w:val="00B01531"/>
    <w:rsid w:val="00B022F6"/>
    <w:rsid w:val="00B02699"/>
    <w:rsid w:val="00B027F6"/>
    <w:rsid w:val="00B02B58"/>
    <w:rsid w:val="00B0401D"/>
    <w:rsid w:val="00B05F25"/>
    <w:rsid w:val="00B11806"/>
    <w:rsid w:val="00B1220F"/>
    <w:rsid w:val="00B15228"/>
    <w:rsid w:val="00B17757"/>
    <w:rsid w:val="00B17966"/>
    <w:rsid w:val="00B220A3"/>
    <w:rsid w:val="00B22E69"/>
    <w:rsid w:val="00B249EE"/>
    <w:rsid w:val="00B24CBD"/>
    <w:rsid w:val="00B26123"/>
    <w:rsid w:val="00B310F0"/>
    <w:rsid w:val="00B32279"/>
    <w:rsid w:val="00B33428"/>
    <w:rsid w:val="00B400B1"/>
    <w:rsid w:val="00B40692"/>
    <w:rsid w:val="00B416F8"/>
    <w:rsid w:val="00B42E06"/>
    <w:rsid w:val="00B436B6"/>
    <w:rsid w:val="00B46983"/>
    <w:rsid w:val="00B4710A"/>
    <w:rsid w:val="00B50CF6"/>
    <w:rsid w:val="00B521AC"/>
    <w:rsid w:val="00B5225A"/>
    <w:rsid w:val="00B52BE4"/>
    <w:rsid w:val="00B53243"/>
    <w:rsid w:val="00B53EC0"/>
    <w:rsid w:val="00B5433C"/>
    <w:rsid w:val="00B54CF6"/>
    <w:rsid w:val="00B550C8"/>
    <w:rsid w:val="00B5715B"/>
    <w:rsid w:val="00B60181"/>
    <w:rsid w:val="00B628DD"/>
    <w:rsid w:val="00B63018"/>
    <w:rsid w:val="00B64A5B"/>
    <w:rsid w:val="00B67306"/>
    <w:rsid w:val="00B67313"/>
    <w:rsid w:val="00B75207"/>
    <w:rsid w:val="00B75274"/>
    <w:rsid w:val="00B773EE"/>
    <w:rsid w:val="00B81254"/>
    <w:rsid w:val="00B8297C"/>
    <w:rsid w:val="00B8430B"/>
    <w:rsid w:val="00B859AA"/>
    <w:rsid w:val="00B85DBC"/>
    <w:rsid w:val="00B87054"/>
    <w:rsid w:val="00B87C6B"/>
    <w:rsid w:val="00B92316"/>
    <w:rsid w:val="00B930B6"/>
    <w:rsid w:val="00B93A64"/>
    <w:rsid w:val="00B94137"/>
    <w:rsid w:val="00B941AE"/>
    <w:rsid w:val="00B946B7"/>
    <w:rsid w:val="00B96996"/>
    <w:rsid w:val="00B96F59"/>
    <w:rsid w:val="00B97E11"/>
    <w:rsid w:val="00BA1DE2"/>
    <w:rsid w:val="00BA1E6B"/>
    <w:rsid w:val="00BA4B29"/>
    <w:rsid w:val="00BA6C5E"/>
    <w:rsid w:val="00BB2ADB"/>
    <w:rsid w:val="00BB6801"/>
    <w:rsid w:val="00BB6C3D"/>
    <w:rsid w:val="00BB7153"/>
    <w:rsid w:val="00BB7BF7"/>
    <w:rsid w:val="00BC0121"/>
    <w:rsid w:val="00BC0508"/>
    <w:rsid w:val="00BC25C3"/>
    <w:rsid w:val="00BC34B8"/>
    <w:rsid w:val="00BC4E5E"/>
    <w:rsid w:val="00BC51FC"/>
    <w:rsid w:val="00BC596C"/>
    <w:rsid w:val="00BC5DDE"/>
    <w:rsid w:val="00BC6A14"/>
    <w:rsid w:val="00BD0D04"/>
    <w:rsid w:val="00BD16FA"/>
    <w:rsid w:val="00BD20A7"/>
    <w:rsid w:val="00BD23BA"/>
    <w:rsid w:val="00BD3DE7"/>
    <w:rsid w:val="00BD48C4"/>
    <w:rsid w:val="00BD51A3"/>
    <w:rsid w:val="00BD6004"/>
    <w:rsid w:val="00BE0191"/>
    <w:rsid w:val="00BE20FF"/>
    <w:rsid w:val="00BE2C4F"/>
    <w:rsid w:val="00BE3B14"/>
    <w:rsid w:val="00BE41BF"/>
    <w:rsid w:val="00BE7FEC"/>
    <w:rsid w:val="00BF19C1"/>
    <w:rsid w:val="00BF2E63"/>
    <w:rsid w:val="00BF3F95"/>
    <w:rsid w:val="00BF5EAB"/>
    <w:rsid w:val="00BF7AF7"/>
    <w:rsid w:val="00C01420"/>
    <w:rsid w:val="00C017B6"/>
    <w:rsid w:val="00C03406"/>
    <w:rsid w:val="00C04CBC"/>
    <w:rsid w:val="00C05ED9"/>
    <w:rsid w:val="00C06185"/>
    <w:rsid w:val="00C073E8"/>
    <w:rsid w:val="00C0766C"/>
    <w:rsid w:val="00C11B11"/>
    <w:rsid w:val="00C12CF1"/>
    <w:rsid w:val="00C14360"/>
    <w:rsid w:val="00C15556"/>
    <w:rsid w:val="00C15F65"/>
    <w:rsid w:val="00C1608D"/>
    <w:rsid w:val="00C16477"/>
    <w:rsid w:val="00C17122"/>
    <w:rsid w:val="00C2099E"/>
    <w:rsid w:val="00C212B0"/>
    <w:rsid w:val="00C21696"/>
    <w:rsid w:val="00C22E55"/>
    <w:rsid w:val="00C23219"/>
    <w:rsid w:val="00C238A5"/>
    <w:rsid w:val="00C24F4E"/>
    <w:rsid w:val="00C25169"/>
    <w:rsid w:val="00C265FB"/>
    <w:rsid w:val="00C27728"/>
    <w:rsid w:val="00C27E27"/>
    <w:rsid w:val="00C32620"/>
    <w:rsid w:val="00C327CD"/>
    <w:rsid w:val="00C32A25"/>
    <w:rsid w:val="00C347FA"/>
    <w:rsid w:val="00C34A03"/>
    <w:rsid w:val="00C359D3"/>
    <w:rsid w:val="00C36C66"/>
    <w:rsid w:val="00C373A2"/>
    <w:rsid w:val="00C3791E"/>
    <w:rsid w:val="00C40039"/>
    <w:rsid w:val="00C403B1"/>
    <w:rsid w:val="00C40ACC"/>
    <w:rsid w:val="00C41FAD"/>
    <w:rsid w:val="00C4276C"/>
    <w:rsid w:val="00C42E2B"/>
    <w:rsid w:val="00C42E56"/>
    <w:rsid w:val="00C433EC"/>
    <w:rsid w:val="00C444C6"/>
    <w:rsid w:val="00C45B6F"/>
    <w:rsid w:val="00C46CB1"/>
    <w:rsid w:val="00C47175"/>
    <w:rsid w:val="00C47253"/>
    <w:rsid w:val="00C5075B"/>
    <w:rsid w:val="00C50D8F"/>
    <w:rsid w:val="00C5275E"/>
    <w:rsid w:val="00C53AFB"/>
    <w:rsid w:val="00C53DBD"/>
    <w:rsid w:val="00C545FF"/>
    <w:rsid w:val="00C54FAA"/>
    <w:rsid w:val="00C558E8"/>
    <w:rsid w:val="00C57B48"/>
    <w:rsid w:val="00C606F3"/>
    <w:rsid w:val="00C6096B"/>
    <w:rsid w:val="00C64F2B"/>
    <w:rsid w:val="00C67A51"/>
    <w:rsid w:val="00C711EA"/>
    <w:rsid w:val="00C7139A"/>
    <w:rsid w:val="00C72279"/>
    <w:rsid w:val="00C7258D"/>
    <w:rsid w:val="00C762E8"/>
    <w:rsid w:val="00C765A7"/>
    <w:rsid w:val="00C84132"/>
    <w:rsid w:val="00C8556D"/>
    <w:rsid w:val="00C87AFB"/>
    <w:rsid w:val="00C90331"/>
    <w:rsid w:val="00C90A17"/>
    <w:rsid w:val="00C92E6B"/>
    <w:rsid w:val="00C960B1"/>
    <w:rsid w:val="00C9699E"/>
    <w:rsid w:val="00C96D3E"/>
    <w:rsid w:val="00CA0E24"/>
    <w:rsid w:val="00CA1826"/>
    <w:rsid w:val="00CA1EEA"/>
    <w:rsid w:val="00CA33F2"/>
    <w:rsid w:val="00CA3463"/>
    <w:rsid w:val="00CA3BFD"/>
    <w:rsid w:val="00CA46DC"/>
    <w:rsid w:val="00CA611C"/>
    <w:rsid w:val="00CA6F14"/>
    <w:rsid w:val="00CB0174"/>
    <w:rsid w:val="00CB1EBD"/>
    <w:rsid w:val="00CB2696"/>
    <w:rsid w:val="00CB3D40"/>
    <w:rsid w:val="00CB4DC9"/>
    <w:rsid w:val="00CC1451"/>
    <w:rsid w:val="00CC14EF"/>
    <w:rsid w:val="00CC2530"/>
    <w:rsid w:val="00CC36DA"/>
    <w:rsid w:val="00CC4275"/>
    <w:rsid w:val="00CC43F3"/>
    <w:rsid w:val="00CC626E"/>
    <w:rsid w:val="00CC6D30"/>
    <w:rsid w:val="00CD1A89"/>
    <w:rsid w:val="00CD7EB3"/>
    <w:rsid w:val="00CE10E7"/>
    <w:rsid w:val="00CE263E"/>
    <w:rsid w:val="00CE608B"/>
    <w:rsid w:val="00CE7766"/>
    <w:rsid w:val="00CF1E5D"/>
    <w:rsid w:val="00CF365C"/>
    <w:rsid w:val="00CF4522"/>
    <w:rsid w:val="00CF7552"/>
    <w:rsid w:val="00CF7785"/>
    <w:rsid w:val="00D00019"/>
    <w:rsid w:val="00D017C8"/>
    <w:rsid w:val="00D04E53"/>
    <w:rsid w:val="00D07402"/>
    <w:rsid w:val="00D07918"/>
    <w:rsid w:val="00D12252"/>
    <w:rsid w:val="00D14065"/>
    <w:rsid w:val="00D16009"/>
    <w:rsid w:val="00D176A0"/>
    <w:rsid w:val="00D22DD8"/>
    <w:rsid w:val="00D2359A"/>
    <w:rsid w:val="00D23C62"/>
    <w:rsid w:val="00D23F8C"/>
    <w:rsid w:val="00D25E0F"/>
    <w:rsid w:val="00D26B84"/>
    <w:rsid w:val="00D30007"/>
    <w:rsid w:val="00D302A5"/>
    <w:rsid w:val="00D306E0"/>
    <w:rsid w:val="00D322ED"/>
    <w:rsid w:val="00D34316"/>
    <w:rsid w:val="00D353F9"/>
    <w:rsid w:val="00D401A3"/>
    <w:rsid w:val="00D40A76"/>
    <w:rsid w:val="00D41D2B"/>
    <w:rsid w:val="00D42E54"/>
    <w:rsid w:val="00D4460F"/>
    <w:rsid w:val="00D45022"/>
    <w:rsid w:val="00D4586C"/>
    <w:rsid w:val="00D47BA9"/>
    <w:rsid w:val="00D50012"/>
    <w:rsid w:val="00D523E9"/>
    <w:rsid w:val="00D5251A"/>
    <w:rsid w:val="00D56E25"/>
    <w:rsid w:val="00D57958"/>
    <w:rsid w:val="00D61B89"/>
    <w:rsid w:val="00D62460"/>
    <w:rsid w:val="00D6288C"/>
    <w:rsid w:val="00D63C51"/>
    <w:rsid w:val="00D649E9"/>
    <w:rsid w:val="00D66440"/>
    <w:rsid w:val="00D66A08"/>
    <w:rsid w:val="00D7146D"/>
    <w:rsid w:val="00D71A4A"/>
    <w:rsid w:val="00D71BC3"/>
    <w:rsid w:val="00D74740"/>
    <w:rsid w:val="00D74FD8"/>
    <w:rsid w:val="00D752F9"/>
    <w:rsid w:val="00D76F06"/>
    <w:rsid w:val="00D778E0"/>
    <w:rsid w:val="00D80110"/>
    <w:rsid w:val="00D80E7A"/>
    <w:rsid w:val="00D80EE1"/>
    <w:rsid w:val="00D81032"/>
    <w:rsid w:val="00D81A42"/>
    <w:rsid w:val="00D84959"/>
    <w:rsid w:val="00D86A24"/>
    <w:rsid w:val="00D86C19"/>
    <w:rsid w:val="00D909F4"/>
    <w:rsid w:val="00D91243"/>
    <w:rsid w:val="00D92590"/>
    <w:rsid w:val="00D92F93"/>
    <w:rsid w:val="00D94657"/>
    <w:rsid w:val="00D94B65"/>
    <w:rsid w:val="00D969AF"/>
    <w:rsid w:val="00D974D0"/>
    <w:rsid w:val="00DA18C8"/>
    <w:rsid w:val="00DA1D54"/>
    <w:rsid w:val="00DA2C25"/>
    <w:rsid w:val="00DA2EB5"/>
    <w:rsid w:val="00DA3C48"/>
    <w:rsid w:val="00DA3C81"/>
    <w:rsid w:val="00DA40B6"/>
    <w:rsid w:val="00DA44A3"/>
    <w:rsid w:val="00DA540B"/>
    <w:rsid w:val="00DA64C4"/>
    <w:rsid w:val="00DB1B49"/>
    <w:rsid w:val="00DB7C52"/>
    <w:rsid w:val="00DB7E8D"/>
    <w:rsid w:val="00DB7EF1"/>
    <w:rsid w:val="00DB7FA1"/>
    <w:rsid w:val="00DC0884"/>
    <w:rsid w:val="00DC15AF"/>
    <w:rsid w:val="00DC4081"/>
    <w:rsid w:val="00DC6CE1"/>
    <w:rsid w:val="00DC7048"/>
    <w:rsid w:val="00DD093D"/>
    <w:rsid w:val="00DD09C3"/>
    <w:rsid w:val="00DD0ECC"/>
    <w:rsid w:val="00DD0F46"/>
    <w:rsid w:val="00DD184F"/>
    <w:rsid w:val="00DD2677"/>
    <w:rsid w:val="00DD30D8"/>
    <w:rsid w:val="00DD3B22"/>
    <w:rsid w:val="00DD537D"/>
    <w:rsid w:val="00DD6F16"/>
    <w:rsid w:val="00DD78D3"/>
    <w:rsid w:val="00DE20C7"/>
    <w:rsid w:val="00DE23E4"/>
    <w:rsid w:val="00DE3084"/>
    <w:rsid w:val="00DE55DC"/>
    <w:rsid w:val="00DE698E"/>
    <w:rsid w:val="00DE75AD"/>
    <w:rsid w:val="00DF3B40"/>
    <w:rsid w:val="00DF443B"/>
    <w:rsid w:val="00DF5E40"/>
    <w:rsid w:val="00DF6098"/>
    <w:rsid w:val="00DF6BF2"/>
    <w:rsid w:val="00DF6F2F"/>
    <w:rsid w:val="00DF73A3"/>
    <w:rsid w:val="00E00295"/>
    <w:rsid w:val="00E00B1B"/>
    <w:rsid w:val="00E00F9F"/>
    <w:rsid w:val="00E01AC5"/>
    <w:rsid w:val="00E02B98"/>
    <w:rsid w:val="00E03D91"/>
    <w:rsid w:val="00E045B7"/>
    <w:rsid w:val="00E05F1D"/>
    <w:rsid w:val="00E06E66"/>
    <w:rsid w:val="00E0770E"/>
    <w:rsid w:val="00E07809"/>
    <w:rsid w:val="00E14143"/>
    <w:rsid w:val="00E15682"/>
    <w:rsid w:val="00E17961"/>
    <w:rsid w:val="00E2191E"/>
    <w:rsid w:val="00E21A99"/>
    <w:rsid w:val="00E24592"/>
    <w:rsid w:val="00E27D16"/>
    <w:rsid w:val="00E3016A"/>
    <w:rsid w:val="00E3164D"/>
    <w:rsid w:val="00E32F5C"/>
    <w:rsid w:val="00E3389C"/>
    <w:rsid w:val="00E338A3"/>
    <w:rsid w:val="00E33F05"/>
    <w:rsid w:val="00E34FAB"/>
    <w:rsid w:val="00E35AFC"/>
    <w:rsid w:val="00E35D97"/>
    <w:rsid w:val="00E40D1D"/>
    <w:rsid w:val="00E413E8"/>
    <w:rsid w:val="00E41D83"/>
    <w:rsid w:val="00E43D98"/>
    <w:rsid w:val="00E4724F"/>
    <w:rsid w:val="00E476BA"/>
    <w:rsid w:val="00E47864"/>
    <w:rsid w:val="00E50568"/>
    <w:rsid w:val="00E52294"/>
    <w:rsid w:val="00E532B8"/>
    <w:rsid w:val="00E53ABB"/>
    <w:rsid w:val="00E55292"/>
    <w:rsid w:val="00E552E3"/>
    <w:rsid w:val="00E56CF0"/>
    <w:rsid w:val="00E60CCB"/>
    <w:rsid w:val="00E615D3"/>
    <w:rsid w:val="00E641AF"/>
    <w:rsid w:val="00E658C3"/>
    <w:rsid w:val="00E668F2"/>
    <w:rsid w:val="00E66F9A"/>
    <w:rsid w:val="00E6734A"/>
    <w:rsid w:val="00E70C24"/>
    <w:rsid w:val="00E728FB"/>
    <w:rsid w:val="00E73D78"/>
    <w:rsid w:val="00E74229"/>
    <w:rsid w:val="00E75CED"/>
    <w:rsid w:val="00E77726"/>
    <w:rsid w:val="00E807C6"/>
    <w:rsid w:val="00E8198E"/>
    <w:rsid w:val="00E85CD1"/>
    <w:rsid w:val="00E91AE6"/>
    <w:rsid w:val="00E96022"/>
    <w:rsid w:val="00EA095B"/>
    <w:rsid w:val="00EA1BA2"/>
    <w:rsid w:val="00EA2BB3"/>
    <w:rsid w:val="00EA40D4"/>
    <w:rsid w:val="00EA4552"/>
    <w:rsid w:val="00EA4E22"/>
    <w:rsid w:val="00EA509F"/>
    <w:rsid w:val="00EA5691"/>
    <w:rsid w:val="00EA57B3"/>
    <w:rsid w:val="00EA765F"/>
    <w:rsid w:val="00EA7E1F"/>
    <w:rsid w:val="00EB61BA"/>
    <w:rsid w:val="00EB65C5"/>
    <w:rsid w:val="00EB6B41"/>
    <w:rsid w:val="00EC02BA"/>
    <w:rsid w:val="00EC0CEF"/>
    <w:rsid w:val="00EC343C"/>
    <w:rsid w:val="00EC3A98"/>
    <w:rsid w:val="00EC5B4A"/>
    <w:rsid w:val="00EC72D8"/>
    <w:rsid w:val="00ED10AF"/>
    <w:rsid w:val="00ED1685"/>
    <w:rsid w:val="00ED2E46"/>
    <w:rsid w:val="00ED35DB"/>
    <w:rsid w:val="00ED430A"/>
    <w:rsid w:val="00ED4310"/>
    <w:rsid w:val="00ED43E8"/>
    <w:rsid w:val="00ED5AA6"/>
    <w:rsid w:val="00ED64F2"/>
    <w:rsid w:val="00ED79BA"/>
    <w:rsid w:val="00ED7E0C"/>
    <w:rsid w:val="00EE0640"/>
    <w:rsid w:val="00EE06D2"/>
    <w:rsid w:val="00EE23F5"/>
    <w:rsid w:val="00EE24BA"/>
    <w:rsid w:val="00EE2C6D"/>
    <w:rsid w:val="00EE3A8F"/>
    <w:rsid w:val="00EE4C2B"/>
    <w:rsid w:val="00EE59EB"/>
    <w:rsid w:val="00EF0EC5"/>
    <w:rsid w:val="00EF45BD"/>
    <w:rsid w:val="00EF4D04"/>
    <w:rsid w:val="00EF64CB"/>
    <w:rsid w:val="00EF7E61"/>
    <w:rsid w:val="00F000C4"/>
    <w:rsid w:val="00F0070D"/>
    <w:rsid w:val="00F01624"/>
    <w:rsid w:val="00F0238B"/>
    <w:rsid w:val="00F03E2A"/>
    <w:rsid w:val="00F053E1"/>
    <w:rsid w:val="00F068A7"/>
    <w:rsid w:val="00F06BDE"/>
    <w:rsid w:val="00F07848"/>
    <w:rsid w:val="00F108B2"/>
    <w:rsid w:val="00F11FD8"/>
    <w:rsid w:val="00F13A20"/>
    <w:rsid w:val="00F14707"/>
    <w:rsid w:val="00F15081"/>
    <w:rsid w:val="00F15A4E"/>
    <w:rsid w:val="00F16FAA"/>
    <w:rsid w:val="00F1703B"/>
    <w:rsid w:val="00F23115"/>
    <w:rsid w:val="00F24094"/>
    <w:rsid w:val="00F24861"/>
    <w:rsid w:val="00F27EB6"/>
    <w:rsid w:val="00F312CB"/>
    <w:rsid w:val="00F31766"/>
    <w:rsid w:val="00F31D2E"/>
    <w:rsid w:val="00F32A5B"/>
    <w:rsid w:val="00F33159"/>
    <w:rsid w:val="00F34BFA"/>
    <w:rsid w:val="00F35D76"/>
    <w:rsid w:val="00F35F34"/>
    <w:rsid w:val="00F375A4"/>
    <w:rsid w:val="00F379C8"/>
    <w:rsid w:val="00F37CC9"/>
    <w:rsid w:val="00F414A9"/>
    <w:rsid w:val="00F46922"/>
    <w:rsid w:val="00F47D09"/>
    <w:rsid w:val="00F5021B"/>
    <w:rsid w:val="00F52063"/>
    <w:rsid w:val="00F53ADD"/>
    <w:rsid w:val="00F55EE8"/>
    <w:rsid w:val="00F57B6F"/>
    <w:rsid w:val="00F61765"/>
    <w:rsid w:val="00F629F8"/>
    <w:rsid w:val="00F63729"/>
    <w:rsid w:val="00F63856"/>
    <w:rsid w:val="00F63CD1"/>
    <w:rsid w:val="00F63DC8"/>
    <w:rsid w:val="00F6727C"/>
    <w:rsid w:val="00F71C49"/>
    <w:rsid w:val="00F73751"/>
    <w:rsid w:val="00F74C4A"/>
    <w:rsid w:val="00F76317"/>
    <w:rsid w:val="00F80C94"/>
    <w:rsid w:val="00F81767"/>
    <w:rsid w:val="00F852DF"/>
    <w:rsid w:val="00F87500"/>
    <w:rsid w:val="00F87598"/>
    <w:rsid w:val="00F90008"/>
    <w:rsid w:val="00F900C9"/>
    <w:rsid w:val="00F9010E"/>
    <w:rsid w:val="00F9590C"/>
    <w:rsid w:val="00F976EE"/>
    <w:rsid w:val="00FA1984"/>
    <w:rsid w:val="00FA2921"/>
    <w:rsid w:val="00FA5839"/>
    <w:rsid w:val="00FA6198"/>
    <w:rsid w:val="00FA728C"/>
    <w:rsid w:val="00FA7FF1"/>
    <w:rsid w:val="00FB21B6"/>
    <w:rsid w:val="00FB2A72"/>
    <w:rsid w:val="00FB3EFD"/>
    <w:rsid w:val="00FB628C"/>
    <w:rsid w:val="00FB6C5F"/>
    <w:rsid w:val="00FB77B6"/>
    <w:rsid w:val="00FC0F71"/>
    <w:rsid w:val="00FC14C8"/>
    <w:rsid w:val="00FC1813"/>
    <w:rsid w:val="00FC1AE7"/>
    <w:rsid w:val="00FC30F9"/>
    <w:rsid w:val="00FC35FB"/>
    <w:rsid w:val="00FC3E37"/>
    <w:rsid w:val="00FC4335"/>
    <w:rsid w:val="00FC5333"/>
    <w:rsid w:val="00FD008A"/>
    <w:rsid w:val="00FD07ED"/>
    <w:rsid w:val="00FD0910"/>
    <w:rsid w:val="00FD2164"/>
    <w:rsid w:val="00FD3EBE"/>
    <w:rsid w:val="00FD44DF"/>
    <w:rsid w:val="00FD5C81"/>
    <w:rsid w:val="00FE07B5"/>
    <w:rsid w:val="00FE1B6C"/>
    <w:rsid w:val="00FE4187"/>
    <w:rsid w:val="00FE5A4D"/>
    <w:rsid w:val="00FE6E30"/>
    <w:rsid w:val="00FF0442"/>
    <w:rsid w:val="00FF1D31"/>
    <w:rsid w:val="00FF37F3"/>
    <w:rsid w:val="00FF4938"/>
    <w:rsid w:val="00FF494B"/>
    <w:rsid w:val="00FF5C1D"/>
    <w:rsid w:val="00FF7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5:docId w15:val="{4C7DD165-4C69-411C-82EA-B10E9141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7966"/>
    <w:pPr>
      <w:spacing w:after="0" w:line="240" w:lineRule="auto"/>
    </w:pPr>
    <w:rPr>
      <w:rFonts w:ascii="Adobe Fan Heiti Std B" w:eastAsia="Adobe Fan Heiti Std B" w:hAnsi="Adobe Fan Heiti Std B"/>
      <w:b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257"/>
    <w:pPr>
      <w:keepNext/>
      <w:keepLines/>
      <w:shd w:val="clear" w:color="auto" w:fill="000000" w:themeFill="text1"/>
      <w:jc w:val="center"/>
      <w:outlineLvl w:val="0"/>
    </w:pPr>
    <w:rPr>
      <w:rFonts w:ascii="Adobe Gothic Std B" w:eastAsia="Adobe Gothic Std B" w:hAnsi="Adobe Gothic Std B" w:cstheme="majorBidi"/>
      <w:b w:val="0"/>
      <w:bCs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09F4"/>
    <w:pPr>
      <w:keepNext/>
      <w:keepLines/>
      <w:pBdr>
        <w:bottom w:val="single" w:sz="4" w:space="1" w:color="auto"/>
      </w:pBdr>
      <w:spacing w:after="120"/>
      <w:outlineLvl w:val="1"/>
    </w:pPr>
    <w:rPr>
      <w:rFonts w:ascii="Adobe Gothic Std B" w:eastAsia="Adobe Gothic Std B" w:hAnsi="Adobe Gothic Std B" w:cstheme="majorBidi"/>
      <w:b w:val="0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09F4"/>
    <w:pPr>
      <w:keepNext/>
      <w:keepLines/>
      <w:spacing w:before="40"/>
      <w:outlineLvl w:val="2"/>
    </w:pPr>
    <w:rPr>
      <w:rFonts w:ascii="Adobe Gothic Std B" w:eastAsia="Adobe Gothic Std B" w:hAnsi="Adobe Gothic Std B" w:cstheme="majorBidi"/>
      <w:i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zigzag"/>
    <w:basedOn w:val="TableNormal"/>
    <w:uiPriority w:val="39"/>
    <w:rsid w:val="00A20E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5257"/>
    <w:rPr>
      <w:rFonts w:ascii="Adobe Gothic Std B" w:eastAsia="Adobe Gothic Std B" w:hAnsi="Adobe Gothic Std B" w:cstheme="majorBidi"/>
      <w:b/>
      <w:bCs/>
      <w:color w:val="FFFFFF" w:themeColor="background1"/>
      <w:sz w:val="32"/>
      <w:szCs w:val="32"/>
      <w:shd w:val="clear" w:color="auto" w:fill="000000" w:themeFill="text1"/>
    </w:rPr>
  </w:style>
  <w:style w:type="character" w:customStyle="1" w:styleId="Heading2Char">
    <w:name w:val="Heading 2 Char"/>
    <w:basedOn w:val="DefaultParagraphFont"/>
    <w:link w:val="Heading2"/>
    <w:uiPriority w:val="9"/>
    <w:rsid w:val="00D909F4"/>
    <w:rPr>
      <w:rFonts w:ascii="Adobe Gothic Std B" w:eastAsia="Adobe Gothic Std B" w:hAnsi="Adobe Gothic Std B" w:cstheme="majorBidi"/>
      <w:b/>
      <w:bCs/>
      <w:color w:val="000000" w:themeColor="tex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09F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9F4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09F4"/>
  </w:style>
  <w:style w:type="paragraph" w:styleId="Footer">
    <w:name w:val="footer"/>
    <w:basedOn w:val="Normal"/>
    <w:link w:val="FooterChar"/>
    <w:uiPriority w:val="99"/>
    <w:unhideWhenUsed/>
    <w:rsid w:val="00D909F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9F4"/>
  </w:style>
  <w:style w:type="character" w:customStyle="1" w:styleId="Heading3Char">
    <w:name w:val="Heading 3 Char"/>
    <w:basedOn w:val="DefaultParagraphFont"/>
    <w:link w:val="Heading3"/>
    <w:uiPriority w:val="9"/>
    <w:rsid w:val="00D909F4"/>
    <w:rPr>
      <w:rFonts w:ascii="Adobe Gothic Std B" w:eastAsia="Adobe Gothic Std B" w:hAnsi="Adobe Gothic Std B" w:cstheme="majorBidi"/>
      <w:b/>
      <w:i/>
      <w:color w:val="243F60" w:themeColor="accent1" w:themeShade="7F"/>
      <w:sz w:val="24"/>
      <w:szCs w:val="24"/>
    </w:rPr>
  </w:style>
  <w:style w:type="paragraph" w:customStyle="1" w:styleId="code">
    <w:name w:val="code"/>
    <w:basedOn w:val="Normal"/>
    <w:qFormat/>
    <w:rsid w:val="00806A28"/>
    <w:pPr>
      <w:tabs>
        <w:tab w:val="left" w:pos="425"/>
        <w:tab w:val="left" w:pos="851"/>
        <w:tab w:val="left" w:pos="1276"/>
      </w:tabs>
      <w:spacing w:before="120" w:after="120"/>
      <w:contextualSpacing/>
    </w:pPr>
    <w:rPr>
      <w:rFonts w:ascii="Arial Unicode MS" w:eastAsia="Arial Unicode MS" w:hAnsi="Arial Unicode MS" w:cs="Arial Unicode MS"/>
      <w:b w:val="0"/>
    </w:rPr>
  </w:style>
  <w:style w:type="paragraph" w:styleId="TOC1">
    <w:name w:val="toc 1"/>
    <w:basedOn w:val="Normal"/>
    <w:next w:val="Normal"/>
    <w:autoRedefine/>
    <w:uiPriority w:val="39"/>
    <w:rsid w:val="00461015"/>
    <w:pPr>
      <w:widowControl w:val="0"/>
      <w:spacing w:before="120"/>
    </w:pPr>
    <w:rPr>
      <w:rFonts w:ascii="Segoe UI" w:eastAsia="Times New Roman" w:hAnsi="Segoe UI" w:cs="Times New Roman"/>
      <w:sz w:val="21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461015"/>
    <w:pPr>
      <w:widowControl w:val="0"/>
      <w:spacing w:before="60"/>
      <w:ind w:left="221"/>
    </w:pPr>
    <w:rPr>
      <w:rFonts w:ascii="Segoe UI" w:eastAsia="Times New Roman" w:hAnsi="Segoe UI" w:cs="Times New Roman"/>
      <w:b w:val="0"/>
      <w:sz w:val="21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461015"/>
    <w:rPr>
      <w:color w:val="0000FF" w:themeColor="hyperlink"/>
      <w:u w:val="single"/>
    </w:rPr>
  </w:style>
  <w:style w:type="character" w:styleId="PageNumber">
    <w:name w:val="page number"/>
    <w:rsid w:val="00461015"/>
    <w:rPr>
      <w:rFonts w:ascii="Palatino Linotype" w:hAnsi="Palatino Linotype"/>
      <w:sz w:val="18"/>
    </w:rPr>
  </w:style>
  <w:style w:type="paragraph" w:customStyle="1" w:styleId="StyleCalibriBoldItalicCenteredLeft05cmRight05cm">
    <w:name w:val="Style Calibri Bold Italic Centered Left:  0.5 cm Right:  0.5 cm"/>
    <w:link w:val="StyleCalibriBoldItalicCenteredLeft05cmRight05cmChar"/>
    <w:semiHidden/>
    <w:rsid w:val="00461015"/>
    <w:pPr>
      <w:spacing w:after="0" w:line="240" w:lineRule="auto"/>
      <w:ind w:left="284" w:right="283"/>
      <w:jc w:val="center"/>
    </w:pPr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PublishMeNowFreeestyleScript">
    <w:name w:val="PublishMeNow Freeestyle Script"/>
    <w:basedOn w:val="Normal"/>
    <w:semiHidden/>
    <w:rsid w:val="00461015"/>
    <w:pPr>
      <w:tabs>
        <w:tab w:val="left" w:pos="1134"/>
      </w:tabs>
      <w:jc w:val="center"/>
    </w:pPr>
    <w:rPr>
      <w:rFonts w:ascii="Freestyle Script" w:eastAsia="Times New Roman" w:hAnsi="Freestyle Script" w:cs="Times New Roman"/>
      <w:b w:val="0"/>
      <w:sz w:val="50"/>
      <w:szCs w:val="50"/>
    </w:rPr>
  </w:style>
  <w:style w:type="paragraph" w:customStyle="1" w:styleId="PublishMeNowNormal">
    <w:name w:val="PublishMeNow Normal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b w:val="0"/>
      <w:sz w:val="21"/>
    </w:rPr>
  </w:style>
  <w:style w:type="paragraph" w:customStyle="1" w:styleId="PublishMeNowEmailHyperlink">
    <w:name w:val="PublishMeNow Email Hyperlink"/>
    <w:semiHidden/>
    <w:rsid w:val="00461015"/>
    <w:pPr>
      <w:tabs>
        <w:tab w:val="left" w:pos="1134"/>
      </w:tabs>
      <w:spacing w:after="0" w:line="240" w:lineRule="auto"/>
      <w:jc w:val="center"/>
    </w:pPr>
    <w:rPr>
      <w:rFonts w:ascii="Calibri" w:eastAsia="Times New Roman" w:hAnsi="Calibri" w:cs="Times New Roman"/>
      <w:b/>
    </w:rPr>
  </w:style>
  <w:style w:type="paragraph" w:customStyle="1" w:styleId="PublishMeNowHyperlink">
    <w:name w:val="PublishMeNow Hyperlink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sz w:val="36"/>
      <w:szCs w:val="36"/>
    </w:rPr>
  </w:style>
  <w:style w:type="paragraph" w:customStyle="1" w:styleId="PublishMeNowSlogan">
    <w:name w:val="PublishMeNow Slogan"/>
    <w:basedOn w:val="Normal"/>
    <w:semiHidden/>
    <w:rsid w:val="00461015"/>
    <w:pPr>
      <w:tabs>
        <w:tab w:val="left" w:pos="1134"/>
      </w:tabs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">
    <w:name w:val="Thank You"/>
    <w:basedOn w:val="Normal"/>
    <w:semiHidden/>
    <w:rsid w:val="00461015"/>
    <w:pPr>
      <w:ind w:left="284" w:right="283"/>
      <w:jc w:val="center"/>
    </w:pPr>
    <w:rPr>
      <w:rFonts w:ascii="Arial Rounded MT Bold" w:eastAsia="Times New Roman" w:hAnsi="Arial Rounded MT Bold" w:cs="Times New Roman"/>
      <w:b w:val="0"/>
      <w:sz w:val="72"/>
      <w:szCs w:val="72"/>
    </w:rPr>
  </w:style>
  <w:style w:type="paragraph" w:customStyle="1" w:styleId="ThankYouFreestyleScript">
    <w:name w:val="Thank You Freestyle Script"/>
    <w:basedOn w:val="Normal"/>
    <w:semiHidden/>
    <w:rsid w:val="00461015"/>
    <w:pPr>
      <w:ind w:left="284" w:right="283"/>
      <w:jc w:val="center"/>
    </w:pPr>
    <w:rPr>
      <w:rFonts w:ascii="Freestyle Script" w:eastAsia="Times New Roman" w:hAnsi="Freestyle Script" w:cs="Times New Roman"/>
      <w:b w:val="0"/>
      <w:sz w:val="60"/>
      <w:szCs w:val="20"/>
    </w:rPr>
  </w:style>
  <w:style w:type="paragraph" w:customStyle="1" w:styleId="StyleThankYouFreestyleScript">
    <w:name w:val="Style Thank You Freestyle Script"/>
    <w:basedOn w:val="ThankYouFreestyleScript"/>
    <w:semiHidden/>
    <w:rsid w:val="00461015"/>
    <w:pPr>
      <w:ind w:left="0" w:right="0"/>
    </w:pPr>
  </w:style>
  <w:style w:type="paragraph" w:customStyle="1" w:styleId="ThankYouCommunityDetails">
    <w:name w:val="Thank You Community Details"/>
    <w:basedOn w:val="StyleCalibriBoldItalicCenteredLeft05cmRight05cm"/>
    <w:link w:val="ThankYouCommunityDetailsChar"/>
    <w:semiHidden/>
    <w:rsid w:val="00461015"/>
  </w:style>
  <w:style w:type="paragraph" w:customStyle="1" w:styleId="ThankYouSlogan">
    <w:name w:val="Thank You Slogan"/>
    <w:basedOn w:val="Normal"/>
    <w:semiHidden/>
    <w:rsid w:val="00461015"/>
    <w:pPr>
      <w:ind w:left="284" w:right="283"/>
      <w:jc w:val="center"/>
    </w:pPr>
    <w:rPr>
      <w:rFonts w:ascii="Segoe UI" w:eastAsia="Times New Roman" w:hAnsi="Segoe UI" w:cs="Times New Roman"/>
      <w:i/>
      <w:sz w:val="21"/>
    </w:rPr>
  </w:style>
  <w:style w:type="paragraph" w:customStyle="1" w:styleId="ThankYouNormal">
    <w:name w:val="Thank You Normal"/>
    <w:basedOn w:val="Normal"/>
    <w:semiHidden/>
    <w:rsid w:val="00461015"/>
    <w:pPr>
      <w:ind w:left="567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NormalCentred">
    <w:name w:val="Thank You Normal Centred"/>
    <w:basedOn w:val="Normal"/>
    <w:semiHidden/>
    <w:rsid w:val="00461015"/>
    <w:pPr>
      <w:jc w:val="center"/>
    </w:pPr>
    <w:rPr>
      <w:rFonts w:ascii="Gill Sans MT" w:eastAsia="Times New Roman" w:hAnsi="Gill Sans MT" w:cs="Times New Roman"/>
      <w:b w:val="0"/>
      <w:szCs w:val="20"/>
    </w:rPr>
  </w:style>
  <w:style w:type="paragraph" w:customStyle="1" w:styleId="ThankYouDetailsHeading">
    <w:name w:val="Thank You Details Heading"/>
    <w:basedOn w:val="Normal"/>
    <w:link w:val="ThankYouDetailsHeadingChar"/>
    <w:semiHidden/>
    <w:rsid w:val="00461015"/>
    <w:pPr>
      <w:tabs>
        <w:tab w:val="left" w:pos="1985"/>
      </w:tabs>
      <w:ind w:left="1985" w:right="283" w:hanging="284"/>
    </w:pPr>
    <w:rPr>
      <w:rFonts w:ascii="Segoe UI" w:eastAsia="Times New Roman" w:hAnsi="Segoe UI" w:cs="Times New Roman"/>
      <w:sz w:val="21"/>
    </w:rPr>
  </w:style>
  <w:style w:type="character" w:customStyle="1" w:styleId="ThankYouDetailsHeadingChar">
    <w:name w:val="Thank You Details Heading Char"/>
    <w:link w:val="ThankYouDetailsHeading"/>
    <w:semiHidden/>
    <w:rsid w:val="00461015"/>
    <w:rPr>
      <w:rFonts w:ascii="Segoe UI" w:eastAsia="Times New Roman" w:hAnsi="Segoe UI" w:cs="Times New Roman"/>
      <w:b/>
      <w:sz w:val="21"/>
    </w:rPr>
  </w:style>
  <w:style w:type="paragraph" w:customStyle="1" w:styleId="ThankYouDetailsText">
    <w:name w:val="Thank You Details Text"/>
    <w:link w:val="ThankYouDetailsTextChar"/>
    <w:semiHidden/>
    <w:rsid w:val="00461015"/>
    <w:pPr>
      <w:tabs>
        <w:tab w:val="left" w:pos="1985"/>
      </w:tabs>
      <w:spacing w:after="0" w:line="240" w:lineRule="auto"/>
      <w:ind w:left="1985" w:right="283" w:hanging="284"/>
    </w:pPr>
    <w:rPr>
      <w:rFonts w:ascii="Calibri" w:eastAsia="Times New Roman" w:hAnsi="Calibri" w:cs="Times New Roman"/>
    </w:rPr>
  </w:style>
  <w:style w:type="character" w:customStyle="1" w:styleId="ThankYouDetailsTextChar">
    <w:name w:val="Thank You Details Text Char"/>
    <w:link w:val="ThankYouDetailsText"/>
    <w:semiHidden/>
    <w:rsid w:val="00461015"/>
    <w:rPr>
      <w:rFonts w:ascii="Calibri" w:eastAsia="Times New Roman" w:hAnsi="Calibri" w:cs="Times New Roman"/>
    </w:rPr>
  </w:style>
  <w:style w:type="paragraph" w:customStyle="1" w:styleId="ThankYouBlankLines">
    <w:name w:val="Thank You Blank Lines"/>
    <w:basedOn w:val="Normal"/>
    <w:semiHidden/>
    <w:rsid w:val="00461015"/>
    <w:pPr>
      <w:ind w:left="284" w:right="283"/>
    </w:pPr>
    <w:rPr>
      <w:rFonts w:ascii="Segoe UI" w:eastAsia="Times New Roman" w:hAnsi="Segoe UI" w:cs="Times New Roman"/>
      <w:b w:val="0"/>
      <w:sz w:val="21"/>
      <w:szCs w:val="21"/>
    </w:rPr>
  </w:style>
  <w:style w:type="paragraph" w:customStyle="1" w:styleId="ThankYouLoveYourFeedback">
    <w:name w:val="Thank You Love Your Feedback"/>
    <w:basedOn w:val="Normal"/>
    <w:semiHidden/>
    <w:rsid w:val="00461015"/>
    <w:pPr>
      <w:ind w:left="851" w:right="283"/>
    </w:pPr>
    <w:rPr>
      <w:rFonts w:ascii="Segoe UI" w:eastAsia="Times New Roman" w:hAnsi="Segoe UI" w:cs="Times New Roman"/>
      <w:i/>
      <w:sz w:val="21"/>
      <w:szCs w:val="24"/>
    </w:rPr>
  </w:style>
  <w:style w:type="character" w:customStyle="1" w:styleId="StyleCalibriBoldItalicCenteredLeft05cmRight05cmChar">
    <w:name w:val="Style Calibri Bold Italic Centered Left:  0.5 cm Right:  0.5 cm Char"/>
    <w:link w:val="StyleCalibriBoldItalicCenteredLeft05cmRight05cm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character" w:customStyle="1" w:styleId="ThankYouCommunityDetailsChar">
    <w:name w:val="Thank You Community Details Char"/>
    <w:basedOn w:val="StyleCalibriBoldItalicCenteredLeft05cmRight05cmChar"/>
    <w:link w:val="ThankYouCommunityDetails"/>
    <w:semiHidden/>
    <w:rsid w:val="00461015"/>
    <w:rPr>
      <w:rFonts w:ascii="Calibri" w:eastAsia="Times New Roman" w:hAnsi="Calibri" w:cs="Times New Roman"/>
      <w:b/>
      <w:bCs/>
      <w:i/>
      <w:iCs/>
      <w:szCs w:val="20"/>
    </w:rPr>
  </w:style>
  <w:style w:type="paragraph" w:customStyle="1" w:styleId="FooterNumerals">
    <w:name w:val="Footer Numerals"/>
    <w:basedOn w:val="Normal"/>
    <w:semiHidden/>
    <w:rsid w:val="00461015"/>
    <w:pPr>
      <w:tabs>
        <w:tab w:val="right" w:pos="10200"/>
      </w:tabs>
      <w:ind w:right="-15"/>
      <w:jc w:val="center"/>
    </w:pPr>
    <w:rPr>
      <w:rFonts w:ascii="Helvetica" w:eastAsia="Times New Roman" w:hAnsi="Helvetica" w:cs="Tahoma"/>
      <w:b w:val="0"/>
      <w:sz w:val="18"/>
      <w:szCs w:val="18"/>
    </w:rPr>
  </w:style>
  <w:style w:type="paragraph" w:customStyle="1" w:styleId="TeacherFeedbackForm">
    <w:name w:val="Teacher Feedback Form"/>
    <w:basedOn w:val="Normal"/>
    <w:semiHidden/>
    <w:rsid w:val="00461015"/>
    <w:pPr>
      <w:tabs>
        <w:tab w:val="right" w:leader="underscore" w:pos="10773"/>
      </w:tabs>
      <w:spacing w:before="160"/>
    </w:pPr>
    <w:rPr>
      <w:rFonts w:ascii="Trebuchet MS" w:eastAsia="Times New Roman" w:hAnsi="Trebuchet MS" w:cs="Times New Roman"/>
      <w:b w:val="0"/>
    </w:rPr>
  </w:style>
  <w:style w:type="paragraph" w:customStyle="1" w:styleId="TeacherFeedbackResourceIdeas">
    <w:name w:val="Teacher Feedback Resource Ideas"/>
    <w:basedOn w:val="Normal"/>
    <w:link w:val="TeacherFeedbackResourceIdeasChar"/>
    <w:semiHidden/>
    <w:rsid w:val="00461015"/>
    <w:pPr>
      <w:tabs>
        <w:tab w:val="right" w:leader="underscore" w:pos="10773"/>
      </w:tabs>
    </w:pPr>
    <w:rPr>
      <w:rFonts w:ascii="Segoe UI" w:eastAsia="Times New Roman" w:hAnsi="Segoe UI" w:cs="Times New Roman"/>
      <w:b w:val="0"/>
      <w:sz w:val="21"/>
    </w:rPr>
  </w:style>
  <w:style w:type="character" w:customStyle="1" w:styleId="TeacherFeedbackResourceIdeasChar">
    <w:name w:val="Teacher Feedback Resource Ideas Char"/>
    <w:link w:val="TeacherFeedbackResourceIdeas"/>
    <w:semiHidden/>
    <w:rsid w:val="00461015"/>
    <w:rPr>
      <w:rFonts w:ascii="Segoe UI" w:eastAsia="Times New Roman" w:hAnsi="Segoe UI" w:cs="Times New Roman"/>
      <w:sz w:val="21"/>
    </w:rPr>
  </w:style>
  <w:style w:type="paragraph" w:customStyle="1" w:styleId="HiddenHeading1">
    <w:name w:val="Hidden Heading 1"/>
    <w:basedOn w:val="Heading1"/>
    <w:semiHidden/>
    <w:rsid w:val="00461015"/>
    <w:pPr>
      <w:keepNext w:val="0"/>
      <w:keepLines w:val="0"/>
      <w:shd w:val="clear" w:color="auto" w:fill="auto"/>
    </w:pPr>
    <w:rPr>
      <w:rFonts w:ascii="Segoe UI" w:eastAsia="Times New Roman" w:hAnsi="Segoe UI" w:cs="Tahoma"/>
      <w:b/>
      <w:color w:val="FFFFFF"/>
      <w:sz w:val="2"/>
      <w:szCs w:val="2"/>
    </w:rPr>
  </w:style>
  <w:style w:type="character" w:customStyle="1" w:styleId="StyleArial12ptBold">
    <w:name w:val="Style Arial 12 pt Bold"/>
    <w:semiHidden/>
    <w:rsid w:val="00461015"/>
    <w:rPr>
      <w:rFonts w:ascii="Arial" w:hAnsi="Arial"/>
      <w:b/>
      <w:bCs/>
      <w:sz w:val="24"/>
    </w:rPr>
  </w:style>
  <w:style w:type="paragraph" w:customStyle="1" w:styleId="StyleArial12ptBoldLeft075cm">
    <w:name w:val="Style Arial 12 pt Bold Left:  0.75 cm"/>
    <w:basedOn w:val="Normal"/>
    <w:semiHidden/>
    <w:rsid w:val="00461015"/>
    <w:pPr>
      <w:ind w:left="426"/>
    </w:pPr>
    <w:rPr>
      <w:rFonts w:ascii="Arial" w:eastAsia="Times New Roman" w:hAnsi="Arial" w:cs="Times New Roman"/>
      <w:bCs/>
      <w:sz w:val="24"/>
      <w:szCs w:val="20"/>
    </w:rPr>
  </w:style>
  <w:style w:type="paragraph" w:customStyle="1" w:styleId="feedback">
    <w:name w:val="feedback"/>
    <w:basedOn w:val="Normal"/>
    <w:rsid w:val="00461015"/>
    <w:pPr>
      <w:jc w:val="center"/>
    </w:pPr>
    <w:rPr>
      <w:rFonts w:ascii="Trebuchet MS" w:eastAsia="Times New Roman" w:hAnsi="Trebuchet MS" w:cs="Times New Roman"/>
      <w:sz w:val="30"/>
      <w:szCs w:val="30"/>
    </w:rPr>
  </w:style>
  <w:style w:type="paragraph" w:styleId="ListParagraph">
    <w:name w:val="List Paragraph"/>
    <w:basedOn w:val="Normal"/>
    <w:uiPriority w:val="34"/>
    <w:qFormat/>
    <w:rsid w:val="005D5E02"/>
    <w:pPr>
      <w:spacing w:line="276" w:lineRule="auto"/>
      <w:ind w:left="720"/>
      <w:contextualSpacing/>
    </w:pPr>
    <w:rPr>
      <w:rFonts w:asciiTheme="minorHAnsi" w:eastAsiaTheme="minorHAnsi" w:hAnsiTheme="minorHAnsi"/>
      <w:b w:val="0"/>
      <w:sz w:val="22"/>
    </w:rPr>
  </w:style>
  <w:style w:type="paragraph" w:customStyle="1" w:styleId="FrontParabulletlist">
    <w:name w:val="FrontParabulletlist"/>
    <w:rsid w:val="000C1E52"/>
    <w:pPr>
      <w:numPr>
        <w:numId w:val="8"/>
      </w:numPr>
      <w:spacing w:after="0" w:line="280" w:lineRule="exact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AQAFrontParabulletlist">
    <w:name w:val="AQAFrontParabulletlist"/>
    <w:rsid w:val="000C1E52"/>
    <w:pPr>
      <w:tabs>
        <w:tab w:val="num" w:pos="227"/>
      </w:tabs>
      <w:spacing w:after="0" w:line="260" w:lineRule="exact"/>
      <w:ind w:left="227" w:hanging="227"/>
    </w:pPr>
    <w:rPr>
      <w:rFonts w:ascii="Arial" w:eastAsia="Times New Roman" w:hAnsi="Arial" w:cs="Times New Roman"/>
      <w:szCs w:val="24"/>
      <w:lang w:eastAsia="en-GB"/>
    </w:rPr>
  </w:style>
  <w:style w:type="character" w:customStyle="1" w:styleId="AQANumberParagraphChar">
    <w:name w:val="AQANumber Paragraph Char"/>
    <w:basedOn w:val="DefaultParagraphFont"/>
    <w:link w:val="AQANumberParagraph"/>
    <w:rsid w:val="000C1E52"/>
    <w:rPr>
      <w:sz w:val="24"/>
      <w:szCs w:val="24"/>
    </w:rPr>
  </w:style>
  <w:style w:type="paragraph" w:customStyle="1" w:styleId="AQANumberParagraph">
    <w:name w:val="AQANumber Paragraph"/>
    <w:link w:val="AQANumberParagraphChar"/>
    <w:rsid w:val="000C1E52"/>
    <w:pPr>
      <w:tabs>
        <w:tab w:val="right" w:pos="340"/>
        <w:tab w:val="left" w:pos="567"/>
        <w:tab w:val="right" w:leader="dot" w:pos="9072"/>
      </w:tabs>
      <w:spacing w:after="0" w:line="280" w:lineRule="exact"/>
      <w:ind w:left="567" w:hanging="567"/>
    </w:pPr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C1E52"/>
    <w:rPr>
      <w:color w:val="800080" w:themeColor="followedHyperlink"/>
      <w:u w:val="single"/>
    </w:rPr>
  </w:style>
  <w:style w:type="paragraph" w:customStyle="1" w:styleId="FrontResourceSubtitle">
    <w:name w:val="Front Resource Subtitle"/>
    <w:basedOn w:val="Normal"/>
    <w:link w:val="FrontResourceSubtitleChar"/>
    <w:rsid w:val="00A27E0A"/>
    <w:rPr>
      <w:rFonts w:ascii="Segoe UI Semilight" w:eastAsia="Times New Roman" w:hAnsi="Segoe UI Semilight" w:cs="Segoe UI Semilight"/>
      <w:b w:val="0"/>
      <w:sz w:val="56"/>
      <w:szCs w:val="72"/>
      <w:lang w:eastAsia="en-GB"/>
    </w:rPr>
  </w:style>
  <w:style w:type="character" w:customStyle="1" w:styleId="FrontResourceSubtitleChar">
    <w:name w:val="Front Resource Subtitle Char"/>
    <w:basedOn w:val="DefaultParagraphFont"/>
    <w:link w:val="FrontResourceSubtitle"/>
    <w:rsid w:val="00A27E0A"/>
    <w:rPr>
      <w:rFonts w:ascii="Segoe UI Semilight" w:eastAsia="Times New Roman" w:hAnsi="Segoe UI Semilight" w:cs="Segoe UI Semilight"/>
      <w:sz w:val="56"/>
      <w:szCs w:val="72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49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8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5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9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N:\Computer%20Science\Student%20Morse%20code\MorseCode\files\PAPER1_EA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3F4DF-B0BD-4FDC-A984-56319B4C3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PAPER1_EAD.dotx</Template>
  <TotalTime>213</TotalTime>
  <Pages>5</Pages>
  <Words>590</Words>
  <Characters>3368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S4198 Oscar Wyatt</dc:creator>
  <cp:keywords/>
  <dc:description/>
  <cp:lastModifiedBy>S4198 Oscar Wyatt</cp:lastModifiedBy>
  <cp:revision>13</cp:revision>
  <cp:lastPrinted>2015-03-31T15:03:00Z</cp:lastPrinted>
  <dcterms:created xsi:type="dcterms:W3CDTF">2024-10-22T13:14:00Z</dcterms:created>
  <dcterms:modified xsi:type="dcterms:W3CDTF">2025-01-16T14:55:00Z</dcterms:modified>
</cp:coreProperties>
</file>